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49623" w14:textId="77777777" w:rsidR="00783FEE" w:rsidRPr="00C80DB7" w:rsidRDefault="00783FEE">
      <w:pPr>
        <w:jc w:val="center"/>
        <w:rPr>
          <w:sz w:val="24"/>
          <w:szCs w:val="18"/>
        </w:rPr>
      </w:pPr>
      <w:bookmarkStart w:id="0" w:name="_Hlk189880955"/>
      <w:bookmarkEnd w:id="0"/>
      <w:r w:rsidRPr="00C80DB7">
        <w:rPr>
          <w:sz w:val="24"/>
          <w:szCs w:val="18"/>
        </w:rPr>
        <w:t xml:space="preserve">Министерство </w:t>
      </w:r>
      <w:r w:rsidR="00BE115D" w:rsidRPr="00C80DB7">
        <w:rPr>
          <w:sz w:val="24"/>
          <w:szCs w:val="18"/>
        </w:rPr>
        <w:t xml:space="preserve">науки и высшего </w:t>
      </w:r>
      <w:r w:rsidRPr="00C80DB7">
        <w:rPr>
          <w:sz w:val="24"/>
          <w:szCs w:val="18"/>
        </w:rPr>
        <w:t>образования Российской Федерации</w:t>
      </w:r>
    </w:p>
    <w:p w14:paraId="0D30A6F7" w14:textId="77777777" w:rsidR="00697486" w:rsidRPr="00C80DB7" w:rsidRDefault="00697486">
      <w:pPr>
        <w:jc w:val="center"/>
        <w:rPr>
          <w:sz w:val="24"/>
          <w:szCs w:val="18"/>
        </w:rPr>
      </w:pPr>
      <w:r w:rsidRPr="00C80DB7">
        <w:rPr>
          <w:sz w:val="24"/>
          <w:szCs w:val="18"/>
        </w:rPr>
        <w:t xml:space="preserve">ФГАОУ </w:t>
      </w:r>
      <w:r w:rsidR="00F87CC6" w:rsidRPr="00C80DB7">
        <w:rPr>
          <w:sz w:val="24"/>
          <w:szCs w:val="18"/>
        </w:rPr>
        <w:t xml:space="preserve">ВО </w:t>
      </w:r>
      <w:r w:rsidRPr="00C80DB7">
        <w:rPr>
          <w:sz w:val="24"/>
          <w:szCs w:val="18"/>
        </w:rPr>
        <w:t>«</w:t>
      </w:r>
      <w:r w:rsidR="00A86FBD" w:rsidRPr="00C80DB7">
        <w:rPr>
          <w:sz w:val="24"/>
          <w:szCs w:val="18"/>
        </w:rPr>
        <w:t xml:space="preserve">Уральский </w:t>
      </w:r>
      <w:r w:rsidRPr="00C80DB7">
        <w:rPr>
          <w:sz w:val="24"/>
          <w:szCs w:val="18"/>
        </w:rPr>
        <w:t xml:space="preserve">федеральный </w:t>
      </w:r>
      <w:r w:rsidR="00A86FBD" w:rsidRPr="00C80DB7">
        <w:rPr>
          <w:sz w:val="24"/>
          <w:szCs w:val="18"/>
        </w:rPr>
        <w:t xml:space="preserve">университет </w:t>
      </w:r>
      <w:r w:rsidRPr="00C80DB7">
        <w:rPr>
          <w:sz w:val="24"/>
          <w:szCs w:val="18"/>
        </w:rPr>
        <w:br/>
        <w:t>имени первого Президента России Б.Н. Ельцина»</w:t>
      </w:r>
    </w:p>
    <w:p w14:paraId="1E821AF0" w14:textId="77777777" w:rsidR="00697486" w:rsidRPr="00C80DB7" w:rsidRDefault="00697486">
      <w:pPr>
        <w:jc w:val="center"/>
        <w:rPr>
          <w:sz w:val="24"/>
          <w:szCs w:val="18"/>
        </w:rPr>
      </w:pPr>
      <w:r w:rsidRPr="00C80DB7">
        <w:rPr>
          <w:sz w:val="24"/>
          <w:szCs w:val="18"/>
        </w:rPr>
        <w:t xml:space="preserve">Институт </w:t>
      </w:r>
      <w:r w:rsidR="00121010" w:rsidRPr="00C80DB7">
        <w:rPr>
          <w:sz w:val="24"/>
          <w:szCs w:val="18"/>
        </w:rPr>
        <w:t>новых материалов и технологий</w:t>
      </w:r>
    </w:p>
    <w:p w14:paraId="00502E6D" w14:textId="77777777" w:rsidR="00A86FBD" w:rsidRPr="00C80DB7" w:rsidRDefault="00A86FBD">
      <w:pPr>
        <w:jc w:val="center"/>
        <w:rPr>
          <w:sz w:val="24"/>
          <w:szCs w:val="18"/>
        </w:rPr>
      </w:pPr>
      <w:r w:rsidRPr="00C80DB7">
        <w:rPr>
          <w:sz w:val="24"/>
          <w:szCs w:val="18"/>
        </w:rPr>
        <w:t>Кафедра «Теплофизика и информатика в металлургии»</w:t>
      </w:r>
    </w:p>
    <w:p w14:paraId="1F11B8C8" w14:textId="77777777" w:rsidR="00A86FBD" w:rsidRDefault="00A86FBD">
      <w:pPr>
        <w:jc w:val="center"/>
      </w:pPr>
    </w:p>
    <w:p w14:paraId="05EA9871" w14:textId="77777777" w:rsidR="00A86FBD" w:rsidRDefault="00A86FBD">
      <w:pPr>
        <w:jc w:val="center"/>
      </w:pPr>
    </w:p>
    <w:p w14:paraId="13E6E95E" w14:textId="77777777" w:rsidR="00A86FBD" w:rsidRDefault="00A86FBD">
      <w:pPr>
        <w:jc w:val="center"/>
      </w:pPr>
    </w:p>
    <w:p w14:paraId="1C93651C" w14:textId="77777777" w:rsidR="00A86FBD" w:rsidRDefault="00A86FBD">
      <w:pPr>
        <w:jc w:val="center"/>
      </w:pPr>
    </w:p>
    <w:p w14:paraId="5D9AB238" w14:textId="77777777" w:rsidR="00A86FBD" w:rsidRDefault="00A86FBD">
      <w:pPr>
        <w:jc w:val="center"/>
      </w:pPr>
    </w:p>
    <w:p w14:paraId="12B40063" w14:textId="77777777" w:rsidR="00A86FBD" w:rsidRDefault="00A86FBD">
      <w:pPr>
        <w:jc w:val="center"/>
      </w:pPr>
    </w:p>
    <w:p w14:paraId="1E7F9AFA" w14:textId="77777777" w:rsidR="00A86FBD" w:rsidRDefault="00A86FBD">
      <w:pPr>
        <w:jc w:val="center"/>
      </w:pPr>
    </w:p>
    <w:p w14:paraId="20692776" w14:textId="77777777" w:rsidR="00A86FBD" w:rsidRDefault="00A86FBD">
      <w:pPr>
        <w:jc w:val="center"/>
      </w:pPr>
    </w:p>
    <w:p w14:paraId="7D1BAE02" w14:textId="77777777" w:rsidR="00F35070" w:rsidRDefault="00F35070">
      <w:pPr>
        <w:jc w:val="center"/>
      </w:pPr>
    </w:p>
    <w:p w14:paraId="29EF8242" w14:textId="77777777" w:rsidR="0020604C" w:rsidRDefault="0020604C">
      <w:pPr>
        <w:jc w:val="center"/>
      </w:pPr>
    </w:p>
    <w:p w14:paraId="0BAA1678" w14:textId="0202205A" w:rsidR="00F35070" w:rsidRDefault="000A3446">
      <w:pPr>
        <w:jc w:val="center"/>
        <w:rPr>
          <w:b/>
          <w:sz w:val="36"/>
        </w:rPr>
      </w:pPr>
      <w:r w:rsidRPr="000A3446">
        <w:rPr>
          <w:b/>
          <w:sz w:val="36"/>
        </w:rPr>
        <w:t xml:space="preserve">Разработка контейнерного приложения </w:t>
      </w:r>
      <w:r w:rsidR="00712213">
        <w:rPr>
          <w:b/>
          <w:sz w:val="36"/>
          <w:lang w:val="en-US"/>
        </w:rPr>
        <w:t>Java</w:t>
      </w:r>
      <w:r w:rsidRPr="000A3446">
        <w:rPr>
          <w:b/>
          <w:sz w:val="36"/>
        </w:rPr>
        <w:t xml:space="preserve"> и настройка конвейера CI/CD с помощью </w:t>
      </w:r>
      <w:proofErr w:type="spellStart"/>
      <w:r w:rsidRPr="000A3446">
        <w:rPr>
          <w:b/>
          <w:sz w:val="36"/>
        </w:rPr>
        <w:t>GitHub</w:t>
      </w:r>
      <w:proofErr w:type="spellEnd"/>
      <w:r w:rsidRPr="000A3446">
        <w:rPr>
          <w:b/>
          <w:sz w:val="36"/>
        </w:rPr>
        <w:t xml:space="preserve"> </w:t>
      </w:r>
      <w:proofErr w:type="spellStart"/>
      <w:r w:rsidRPr="000A3446">
        <w:rPr>
          <w:b/>
          <w:sz w:val="36"/>
        </w:rPr>
        <w:t>Actions</w:t>
      </w:r>
      <w:proofErr w:type="spellEnd"/>
    </w:p>
    <w:p w14:paraId="30C2F7CF" w14:textId="77777777" w:rsidR="009F7827" w:rsidRDefault="009F7827">
      <w:pPr>
        <w:jc w:val="center"/>
      </w:pPr>
    </w:p>
    <w:p w14:paraId="172CBC35" w14:textId="77777777" w:rsidR="00A86FBD" w:rsidRPr="00783FEE" w:rsidRDefault="00A86FBD">
      <w:pPr>
        <w:jc w:val="center"/>
        <w:rPr>
          <w:b/>
        </w:rPr>
      </w:pPr>
      <w:r w:rsidRPr="00783FEE">
        <w:rPr>
          <w:b/>
        </w:rPr>
        <w:t>ОТЧЕТ</w:t>
      </w:r>
    </w:p>
    <w:p w14:paraId="2A3D0317" w14:textId="6D17031A" w:rsidR="00A86FBD" w:rsidRPr="00F51CB4" w:rsidRDefault="00F87CC6">
      <w:pPr>
        <w:jc w:val="center"/>
        <w:rPr>
          <w:b/>
        </w:rPr>
      </w:pPr>
      <w:r w:rsidRPr="00783FEE">
        <w:rPr>
          <w:b/>
        </w:rPr>
        <w:t>п</w:t>
      </w:r>
      <w:r w:rsidR="00A86FBD" w:rsidRPr="00783FEE">
        <w:rPr>
          <w:b/>
        </w:rPr>
        <w:t xml:space="preserve">о </w:t>
      </w:r>
      <w:r w:rsidR="00B60BA7">
        <w:rPr>
          <w:b/>
        </w:rPr>
        <w:t>домашней работе</w:t>
      </w:r>
    </w:p>
    <w:p w14:paraId="01AC47ED" w14:textId="77777777" w:rsidR="00A86FBD" w:rsidRDefault="00F87CC6">
      <w:pPr>
        <w:pStyle w:val="a3"/>
        <w:jc w:val="center"/>
        <w:rPr>
          <w:b/>
        </w:rPr>
      </w:pPr>
      <w:r w:rsidRPr="00783FEE">
        <w:rPr>
          <w:b/>
        </w:rPr>
        <w:t>п</w:t>
      </w:r>
      <w:r w:rsidR="00A86FBD" w:rsidRPr="00783FEE">
        <w:rPr>
          <w:b/>
        </w:rPr>
        <w:t>о дисциплин</w:t>
      </w:r>
      <w:r w:rsidRPr="00783FEE">
        <w:rPr>
          <w:b/>
        </w:rPr>
        <w:t>е</w:t>
      </w:r>
      <w:r w:rsidR="00A86FBD" w:rsidRPr="00783FEE">
        <w:rPr>
          <w:b/>
        </w:rPr>
        <w:t xml:space="preserve"> «</w:t>
      </w:r>
      <w:r w:rsidR="0020604C" w:rsidRPr="0020604C">
        <w:rPr>
          <w:b/>
        </w:rPr>
        <w:t xml:space="preserve">Основы методологии Development </w:t>
      </w:r>
      <w:proofErr w:type="spellStart"/>
      <w:r w:rsidR="0020604C" w:rsidRPr="0020604C">
        <w:rPr>
          <w:b/>
        </w:rPr>
        <w:t>Operation</w:t>
      </w:r>
      <w:proofErr w:type="spellEnd"/>
      <w:r w:rsidR="00A86FBD" w:rsidRPr="00783FEE">
        <w:rPr>
          <w:b/>
        </w:rPr>
        <w:t xml:space="preserve">» </w:t>
      </w:r>
    </w:p>
    <w:p w14:paraId="494FF5E9" w14:textId="77777777" w:rsidR="00F35070" w:rsidRDefault="00F35070">
      <w:pPr>
        <w:pStyle w:val="a3"/>
        <w:jc w:val="center"/>
      </w:pPr>
    </w:p>
    <w:p w14:paraId="1B99C8EF" w14:textId="77777777" w:rsidR="00C80DB7" w:rsidRPr="005E0746" w:rsidRDefault="00C80DB7" w:rsidP="00C80DB7">
      <w:pPr>
        <w:jc w:val="center"/>
        <w:rPr>
          <w:sz w:val="24"/>
        </w:rPr>
      </w:pPr>
      <w:r w:rsidRPr="005E0746">
        <w:rPr>
          <w:sz w:val="24"/>
        </w:rPr>
        <w:t>Направление 09.03.02 «Информационные системы и технологии» (уровень бакалавриата)</w:t>
      </w:r>
    </w:p>
    <w:p w14:paraId="75BE48C5" w14:textId="77777777" w:rsidR="00C80DB7" w:rsidRPr="005E0746" w:rsidRDefault="00C80DB7" w:rsidP="00C80DB7">
      <w:pPr>
        <w:jc w:val="center"/>
        <w:rPr>
          <w:sz w:val="24"/>
        </w:rPr>
      </w:pPr>
      <w:r>
        <w:rPr>
          <w:sz w:val="24"/>
        </w:rPr>
        <w:t>Образовательная программа</w:t>
      </w:r>
      <w:r>
        <w:rPr>
          <w:sz w:val="24"/>
        </w:rPr>
        <w:br/>
      </w:r>
      <w:r w:rsidRPr="005E0746">
        <w:rPr>
          <w:sz w:val="24"/>
        </w:rPr>
        <w:t>09.03.02/</w:t>
      </w:r>
      <w:r w:rsidR="0012087A">
        <w:rPr>
          <w:sz w:val="24"/>
        </w:rPr>
        <w:t>33</w:t>
      </w:r>
      <w:r w:rsidRPr="005E0746">
        <w:rPr>
          <w:sz w:val="24"/>
        </w:rPr>
        <w:t>.</w:t>
      </w:r>
      <w:r w:rsidR="0030145E">
        <w:rPr>
          <w:sz w:val="24"/>
        </w:rPr>
        <w:t>02</w:t>
      </w:r>
      <w:r w:rsidRPr="005E0746">
        <w:rPr>
          <w:sz w:val="24"/>
        </w:rPr>
        <w:t xml:space="preserve"> «Информационные системы и технологии»</w:t>
      </w:r>
      <w:r w:rsidR="00A27654">
        <w:rPr>
          <w:sz w:val="24"/>
        </w:rPr>
        <w:t xml:space="preserve"> (</w:t>
      </w:r>
      <w:r w:rsidR="0012087A">
        <w:rPr>
          <w:sz w:val="24"/>
        </w:rPr>
        <w:t>СУОС</w:t>
      </w:r>
      <w:r w:rsidR="00A27654">
        <w:rPr>
          <w:sz w:val="24"/>
        </w:rPr>
        <w:t>)</w:t>
      </w:r>
    </w:p>
    <w:p w14:paraId="1FFAA681" w14:textId="77777777" w:rsidR="00A86FBD" w:rsidRDefault="00A86FBD">
      <w:pPr>
        <w:pStyle w:val="a3"/>
        <w:jc w:val="center"/>
      </w:pPr>
    </w:p>
    <w:p w14:paraId="6DD25CEE" w14:textId="77777777" w:rsidR="00A86FBD" w:rsidRDefault="00A86FBD">
      <w:pPr>
        <w:pStyle w:val="a3"/>
        <w:jc w:val="center"/>
      </w:pPr>
    </w:p>
    <w:p w14:paraId="3A440DE6" w14:textId="77777777" w:rsidR="00A86FBD" w:rsidRDefault="00A86FBD">
      <w:pPr>
        <w:pStyle w:val="a3"/>
        <w:jc w:val="center"/>
      </w:pPr>
    </w:p>
    <w:p w14:paraId="5FD5F8B6" w14:textId="77777777" w:rsidR="00A86FBD" w:rsidRDefault="00A86FBD">
      <w:pPr>
        <w:pStyle w:val="a3"/>
        <w:jc w:val="center"/>
      </w:pPr>
    </w:p>
    <w:p w14:paraId="2EB334E3" w14:textId="77777777" w:rsidR="00A86FBD" w:rsidRDefault="00A86FBD">
      <w:pPr>
        <w:pStyle w:val="a3"/>
      </w:pPr>
    </w:p>
    <w:p w14:paraId="2C00A8FB" w14:textId="77777777" w:rsidR="00250601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</w:pPr>
      <w:r>
        <w:t>Студент</w:t>
      </w:r>
    </w:p>
    <w:p w14:paraId="305F67B9" w14:textId="5E1ED75D" w:rsidR="00A86FBD" w:rsidRDefault="00250601" w:rsidP="00F87CC6">
      <w:pPr>
        <w:pStyle w:val="a3"/>
        <w:tabs>
          <w:tab w:val="clear" w:pos="4153"/>
          <w:tab w:val="clear" w:pos="8306"/>
          <w:tab w:val="left" w:pos="6946"/>
        </w:tabs>
        <w:jc w:val="both"/>
      </w:pPr>
      <w:r>
        <w:t xml:space="preserve">группы </w:t>
      </w:r>
      <w:r w:rsidR="009F0BC3">
        <w:t>НМТ-413901</w:t>
      </w:r>
      <w:r w:rsidR="00F87CC6">
        <w:tab/>
      </w:r>
      <w:r w:rsidR="00F87CC6">
        <w:tab/>
      </w:r>
      <w:proofErr w:type="spellStart"/>
      <w:r w:rsidR="00861F18">
        <w:t>И.В.Машуков</w:t>
      </w:r>
      <w:proofErr w:type="spellEnd"/>
    </w:p>
    <w:p w14:paraId="571AE312" w14:textId="77777777" w:rsidR="00F87CC6" w:rsidRDefault="00F87CC6" w:rsidP="00F87CC6">
      <w:pPr>
        <w:pStyle w:val="a3"/>
        <w:tabs>
          <w:tab w:val="clear" w:pos="4153"/>
          <w:tab w:val="clear" w:pos="8306"/>
          <w:tab w:val="left" w:pos="6946"/>
        </w:tabs>
        <w:jc w:val="both"/>
      </w:pPr>
    </w:p>
    <w:p w14:paraId="3D861297" w14:textId="77777777" w:rsidR="00A86FBD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</w:pPr>
    </w:p>
    <w:p w14:paraId="5B83F7A8" w14:textId="77777777" w:rsidR="00F87CC6" w:rsidRDefault="00A86FBD" w:rsidP="00F87CC6">
      <w:pPr>
        <w:pStyle w:val="a3"/>
        <w:tabs>
          <w:tab w:val="clear" w:pos="4153"/>
          <w:tab w:val="clear" w:pos="8306"/>
          <w:tab w:val="left" w:pos="6946"/>
        </w:tabs>
        <w:jc w:val="both"/>
      </w:pPr>
      <w:r>
        <w:t>Преподаватель</w:t>
      </w:r>
      <w:r w:rsidR="00F87CC6">
        <w:t>:</w:t>
      </w:r>
    </w:p>
    <w:p w14:paraId="70C0C8D6" w14:textId="77777777" w:rsidR="00A86FBD" w:rsidRDefault="00C479A9" w:rsidP="00F87CC6">
      <w:pPr>
        <w:pStyle w:val="a3"/>
        <w:tabs>
          <w:tab w:val="clear" w:pos="4153"/>
          <w:tab w:val="clear" w:pos="8306"/>
          <w:tab w:val="left" w:pos="6946"/>
        </w:tabs>
        <w:jc w:val="both"/>
      </w:pPr>
      <w:r>
        <w:t>профессор</w:t>
      </w:r>
      <w:r w:rsidR="00F87CC6">
        <w:t xml:space="preserve">, </w:t>
      </w:r>
      <w:r>
        <w:t>д</w:t>
      </w:r>
      <w:r w:rsidR="00F87CC6">
        <w:t>.т.н.</w:t>
      </w:r>
      <w:r w:rsidR="00A86FBD">
        <w:tab/>
      </w:r>
      <w:r w:rsidR="00A86FBD">
        <w:tab/>
      </w:r>
      <w:proofErr w:type="spellStart"/>
      <w:r w:rsidR="00A86FBD">
        <w:t>В.В.Лавров</w:t>
      </w:r>
      <w:proofErr w:type="spellEnd"/>
    </w:p>
    <w:p w14:paraId="2EE5ADA8" w14:textId="77777777" w:rsidR="00250601" w:rsidRDefault="00250601">
      <w:pPr>
        <w:jc w:val="both"/>
      </w:pPr>
    </w:p>
    <w:p w14:paraId="3C43DFDF" w14:textId="77777777" w:rsidR="00A86FBD" w:rsidRDefault="00A86FBD"/>
    <w:p w14:paraId="12F03FB0" w14:textId="77777777" w:rsidR="00121010" w:rsidRDefault="00121010"/>
    <w:p w14:paraId="25C7F5F7" w14:textId="77777777" w:rsidR="00A86FBD" w:rsidRDefault="00A86FBD"/>
    <w:p w14:paraId="0333D2F6" w14:textId="77777777" w:rsidR="00A86FBD" w:rsidRDefault="00A86FBD"/>
    <w:p w14:paraId="7630CCC1" w14:textId="77777777" w:rsidR="00A86FBD" w:rsidRDefault="00A86FBD"/>
    <w:p w14:paraId="492BFA75" w14:textId="77777777" w:rsidR="00783FEE" w:rsidRPr="00C80DB7" w:rsidRDefault="00A86FBD" w:rsidP="00697486">
      <w:pPr>
        <w:pStyle w:val="a3"/>
        <w:tabs>
          <w:tab w:val="clear" w:pos="4153"/>
          <w:tab w:val="clear" w:pos="8306"/>
          <w:tab w:val="left" w:pos="6946"/>
        </w:tabs>
        <w:jc w:val="center"/>
        <w:rPr>
          <w:sz w:val="24"/>
          <w:szCs w:val="18"/>
        </w:rPr>
      </w:pPr>
      <w:r w:rsidRPr="00C80DB7">
        <w:rPr>
          <w:sz w:val="24"/>
          <w:szCs w:val="18"/>
        </w:rPr>
        <w:t>Екатеринбург</w:t>
      </w:r>
    </w:p>
    <w:p w14:paraId="37342C1A" w14:textId="77777777" w:rsidR="00A86FBD" w:rsidRPr="00C80DB7" w:rsidRDefault="00A86FBD" w:rsidP="00121010">
      <w:pPr>
        <w:pStyle w:val="a3"/>
        <w:tabs>
          <w:tab w:val="clear" w:pos="4153"/>
          <w:tab w:val="clear" w:pos="8306"/>
          <w:tab w:val="left" w:pos="6946"/>
        </w:tabs>
        <w:jc w:val="center"/>
        <w:rPr>
          <w:sz w:val="22"/>
          <w:szCs w:val="18"/>
        </w:rPr>
      </w:pPr>
      <w:r w:rsidRPr="00C80DB7">
        <w:rPr>
          <w:sz w:val="24"/>
          <w:szCs w:val="18"/>
        </w:rPr>
        <w:t>20</w:t>
      </w:r>
      <w:r w:rsidR="00A27654">
        <w:rPr>
          <w:sz w:val="24"/>
          <w:szCs w:val="18"/>
        </w:rPr>
        <w:t>2</w:t>
      </w:r>
      <w:r w:rsidR="009F0BC3">
        <w:rPr>
          <w:sz w:val="24"/>
          <w:szCs w:val="18"/>
        </w:rPr>
        <w:t>4</w:t>
      </w:r>
    </w:p>
    <w:p w14:paraId="678CB3DD" w14:textId="77777777" w:rsidR="00A86FBD" w:rsidRDefault="00A86FBD">
      <w:pPr>
        <w:rPr>
          <w:sz w:val="24"/>
        </w:rPr>
        <w:sectPr w:rsidR="00A86FBD" w:rsidSect="00D70596">
          <w:footerReference w:type="default" r:id="rId8"/>
          <w:pgSz w:w="11906" w:h="16838"/>
          <w:pgMar w:top="1440" w:right="567" w:bottom="1440" w:left="1418" w:header="720" w:footer="720" w:gutter="0"/>
          <w:cols w:space="720"/>
          <w:titlePg/>
          <w:docGrid w:linePitch="272"/>
        </w:sectPr>
      </w:pPr>
    </w:p>
    <w:p w14:paraId="50E5E7F4" w14:textId="4874F416" w:rsidR="00F264F9" w:rsidRDefault="00F264F9" w:rsidP="005F20B3">
      <w:pPr>
        <w:jc w:val="center"/>
        <w:rPr>
          <w:lang w:val="en-US"/>
        </w:rPr>
      </w:pPr>
      <w:bookmarkStart w:id="1" w:name="_Toc6585522"/>
      <w:r>
        <w:lastRenderedPageBreak/>
        <w:t>СОДЕРЖАНИЕ</w:t>
      </w:r>
    </w:p>
    <w:p w14:paraId="264C8ABB" w14:textId="77777777" w:rsidR="00DF3109" w:rsidRPr="00DF3109" w:rsidRDefault="00DF3109" w:rsidP="005F20B3">
      <w:pPr>
        <w:jc w:val="center"/>
        <w:rPr>
          <w:lang w:val="en-US"/>
        </w:rPr>
      </w:pPr>
    </w:p>
    <w:p w14:paraId="7AEE8AFF" w14:textId="601208A5" w:rsidR="00386DF5" w:rsidRPr="008E1122" w:rsidRDefault="00F264F9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D40258">
        <w:rPr>
          <w:szCs w:val="28"/>
        </w:rPr>
        <w:fldChar w:fldCharType="begin"/>
      </w:r>
      <w:r w:rsidRPr="00D40258">
        <w:rPr>
          <w:szCs w:val="28"/>
        </w:rPr>
        <w:instrText xml:space="preserve"> TOC \o "1-3" \h \z \u </w:instrText>
      </w:r>
      <w:r w:rsidRPr="00D40258">
        <w:rPr>
          <w:szCs w:val="28"/>
        </w:rPr>
        <w:fldChar w:fldCharType="separate"/>
      </w:r>
      <w:hyperlink w:anchor="_Toc189881237" w:history="1">
        <w:r w:rsidR="00386DF5" w:rsidRPr="008E1122">
          <w:rPr>
            <w:rStyle w:val="ab"/>
            <w:noProof/>
          </w:rPr>
          <w:t>1 ЗАДАНИЕ</w:t>
        </w:r>
        <w:r w:rsidR="00386DF5" w:rsidRPr="008E1122">
          <w:rPr>
            <w:noProof/>
            <w:webHidden/>
          </w:rPr>
          <w:tab/>
        </w:r>
        <w:r w:rsidR="00386DF5" w:rsidRPr="008E1122">
          <w:rPr>
            <w:noProof/>
            <w:webHidden/>
          </w:rPr>
          <w:fldChar w:fldCharType="begin"/>
        </w:r>
        <w:r w:rsidR="00386DF5" w:rsidRPr="008E1122">
          <w:rPr>
            <w:noProof/>
            <w:webHidden/>
          </w:rPr>
          <w:instrText xml:space="preserve"> PAGEREF _Toc189881237 \h </w:instrText>
        </w:r>
        <w:r w:rsidR="00386DF5" w:rsidRPr="008E1122">
          <w:rPr>
            <w:noProof/>
            <w:webHidden/>
          </w:rPr>
        </w:r>
        <w:r w:rsidR="00386DF5" w:rsidRPr="008E1122">
          <w:rPr>
            <w:noProof/>
            <w:webHidden/>
          </w:rPr>
          <w:fldChar w:fldCharType="separate"/>
        </w:r>
        <w:r w:rsidR="00386DF5" w:rsidRPr="008E1122">
          <w:rPr>
            <w:noProof/>
            <w:webHidden/>
          </w:rPr>
          <w:t>3</w:t>
        </w:r>
        <w:r w:rsidR="00386DF5" w:rsidRPr="008E1122">
          <w:rPr>
            <w:noProof/>
            <w:webHidden/>
          </w:rPr>
          <w:fldChar w:fldCharType="end"/>
        </w:r>
      </w:hyperlink>
    </w:p>
    <w:p w14:paraId="2C575D73" w14:textId="5804B651" w:rsidR="00386DF5" w:rsidRPr="008E1122" w:rsidRDefault="00386DF5">
      <w:pPr>
        <w:pStyle w:val="12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881238" w:history="1">
        <w:r w:rsidRPr="008E1122">
          <w:rPr>
            <w:rStyle w:val="ab"/>
            <w:noProof/>
          </w:rPr>
          <w:t>2 РАЗРАБОТКА ПРИЛОЖЕНИЯ</w:t>
        </w:r>
        <w:r w:rsidRPr="008E1122">
          <w:rPr>
            <w:noProof/>
            <w:webHidden/>
          </w:rPr>
          <w:tab/>
        </w:r>
        <w:r w:rsidRPr="008E1122">
          <w:rPr>
            <w:noProof/>
            <w:webHidden/>
          </w:rPr>
          <w:fldChar w:fldCharType="begin"/>
        </w:r>
        <w:r w:rsidRPr="008E1122">
          <w:rPr>
            <w:noProof/>
            <w:webHidden/>
          </w:rPr>
          <w:instrText xml:space="preserve"> PAGEREF _Toc189881238 \h </w:instrText>
        </w:r>
        <w:r w:rsidRPr="008E1122">
          <w:rPr>
            <w:noProof/>
            <w:webHidden/>
          </w:rPr>
        </w:r>
        <w:r w:rsidRPr="008E1122">
          <w:rPr>
            <w:noProof/>
            <w:webHidden/>
          </w:rPr>
          <w:fldChar w:fldCharType="separate"/>
        </w:r>
        <w:r w:rsidRPr="008E1122">
          <w:rPr>
            <w:noProof/>
            <w:webHidden/>
          </w:rPr>
          <w:t>3</w:t>
        </w:r>
        <w:r w:rsidRPr="008E1122">
          <w:rPr>
            <w:noProof/>
            <w:webHidden/>
          </w:rPr>
          <w:fldChar w:fldCharType="end"/>
        </w:r>
      </w:hyperlink>
    </w:p>
    <w:p w14:paraId="2EA8C9F0" w14:textId="15C7DB42" w:rsidR="00386DF5" w:rsidRPr="008E1122" w:rsidRDefault="00386DF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881239" w:history="1">
        <w:r w:rsidRPr="008E1122">
          <w:rPr>
            <w:rStyle w:val="ab"/>
            <w:noProof/>
          </w:rPr>
          <w:t>2.1 Разработка основного алгоритма</w:t>
        </w:r>
        <w:r w:rsidRPr="008E1122">
          <w:rPr>
            <w:noProof/>
            <w:webHidden/>
          </w:rPr>
          <w:tab/>
        </w:r>
        <w:r w:rsidRPr="008E1122">
          <w:rPr>
            <w:noProof/>
            <w:webHidden/>
          </w:rPr>
          <w:fldChar w:fldCharType="begin"/>
        </w:r>
        <w:r w:rsidRPr="008E1122">
          <w:rPr>
            <w:noProof/>
            <w:webHidden/>
          </w:rPr>
          <w:instrText xml:space="preserve"> PAGEREF _Toc189881239 \h </w:instrText>
        </w:r>
        <w:r w:rsidRPr="008E1122">
          <w:rPr>
            <w:noProof/>
            <w:webHidden/>
          </w:rPr>
        </w:r>
        <w:r w:rsidRPr="008E1122">
          <w:rPr>
            <w:noProof/>
            <w:webHidden/>
          </w:rPr>
          <w:fldChar w:fldCharType="separate"/>
        </w:r>
        <w:r w:rsidRPr="008E1122">
          <w:rPr>
            <w:noProof/>
            <w:webHidden/>
          </w:rPr>
          <w:t>3</w:t>
        </w:r>
        <w:r w:rsidRPr="008E1122">
          <w:rPr>
            <w:noProof/>
            <w:webHidden/>
          </w:rPr>
          <w:fldChar w:fldCharType="end"/>
        </w:r>
      </w:hyperlink>
    </w:p>
    <w:p w14:paraId="1C57C8C4" w14:textId="7123F6D5" w:rsidR="00386DF5" w:rsidRPr="008E1122" w:rsidRDefault="00386DF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881240" w:history="1">
        <w:r w:rsidRPr="008E1122">
          <w:rPr>
            <w:rStyle w:val="ab"/>
            <w:noProof/>
          </w:rPr>
          <w:t>2.2 Разработка контейнера</w:t>
        </w:r>
        <w:r w:rsidRPr="008E1122">
          <w:rPr>
            <w:noProof/>
            <w:webHidden/>
          </w:rPr>
          <w:tab/>
        </w:r>
        <w:r w:rsidRPr="008E1122">
          <w:rPr>
            <w:noProof/>
            <w:webHidden/>
          </w:rPr>
          <w:fldChar w:fldCharType="begin"/>
        </w:r>
        <w:r w:rsidRPr="008E1122">
          <w:rPr>
            <w:noProof/>
            <w:webHidden/>
          </w:rPr>
          <w:instrText xml:space="preserve"> PAGEREF _Toc189881240 \h </w:instrText>
        </w:r>
        <w:r w:rsidRPr="008E1122">
          <w:rPr>
            <w:noProof/>
            <w:webHidden/>
          </w:rPr>
        </w:r>
        <w:r w:rsidRPr="008E1122">
          <w:rPr>
            <w:noProof/>
            <w:webHidden/>
          </w:rPr>
          <w:fldChar w:fldCharType="separate"/>
        </w:r>
        <w:r w:rsidRPr="008E1122">
          <w:rPr>
            <w:noProof/>
            <w:webHidden/>
          </w:rPr>
          <w:t>4</w:t>
        </w:r>
        <w:r w:rsidRPr="008E1122">
          <w:rPr>
            <w:noProof/>
            <w:webHidden/>
          </w:rPr>
          <w:fldChar w:fldCharType="end"/>
        </w:r>
      </w:hyperlink>
    </w:p>
    <w:p w14:paraId="6EBDD31A" w14:textId="59DC8F31" w:rsidR="00386DF5" w:rsidRPr="008E1122" w:rsidRDefault="00386DF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881241" w:history="1">
        <w:r w:rsidRPr="008E1122">
          <w:rPr>
            <w:rStyle w:val="ab"/>
            <w:noProof/>
          </w:rPr>
          <w:t>2.3 Настройка конвейера</w:t>
        </w:r>
        <w:r w:rsidRPr="008E1122">
          <w:rPr>
            <w:noProof/>
            <w:webHidden/>
          </w:rPr>
          <w:tab/>
        </w:r>
        <w:r w:rsidRPr="008E1122">
          <w:rPr>
            <w:noProof/>
            <w:webHidden/>
          </w:rPr>
          <w:fldChar w:fldCharType="begin"/>
        </w:r>
        <w:r w:rsidRPr="008E1122">
          <w:rPr>
            <w:noProof/>
            <w:webHidden/>
          </w:rPr>
          <w:instrText xml:space="preserve"> PAGEREF _Toc189881241 \h </w:instrText>
        </w:r>
        <w:r w:rsidRPr="008E1122">
          <w:rPr>
            <w:noProof/>
            <w:webHidden/>
          </w:rPr>
        </w:r>
        <w:r w:rsidRPr="008E1122">
          <w:rPr>
            <w:noProof/>
            <w:webHidden/>
          </w:rPr>
          <w:fldChar w:fldCharType="separate"/>
        </w:r>
        <w:r w:rsidRPr="008E1122">
          <w:rPr>
            <w:noProof/>
            <w:webHidden/>
          </w:rPr>
          <w:t>7</w:t>
        </w:r>
        <w:r w:rsidRPr="008E1122">
          <w:rPr>
            <w:noProof/>
            <w:webHidden/>
          </w:rPr>
          <w:fldChar w:fldCharType="end"/>
        </w:r>
      </w:hyperlink>
    </w:p>
    <w:p w14:paraId="11EB1DF8" w14:textId="03588CBA" w:rsidR="00F264F9" w:rsidRPr="00D40258" w:rsidRDefault="00F264F9" w:rsidP="0078074F">
      <w:pPr>
        <w:spacing w:line="360" w:lineRule="auto"/>
        <w:rPr>
          <w:szCs w:val="28"/>
        </w:rPr>
      </w:pPr>
      <w:r w:rsidRPr="00D40258">
        <w:rPr>
          <w:bCs/>
          <w:szCs w:val="28"/>
        </w:rPr>
        <w:fldChar w:fldCharType="end"/>
      </w:r>
    </w:p>
    <w:p w14:paraId="03E95FC1" w14:textId="77777777" w:rsidR="00F264F9" w:rsidRPr="00F264F9" w:rsidRDefault="00F264F9" w:rsidP="00F264F9"/>
    <w:p w14:paraId="2B0B2C7B" w14:textId="2EFC2070" w:rsidR="00B9151E" w:rsidRDefault="00F264F9" w:rsidP="00B9151E">
      <w:pPr>
        <w:pStyle w:val="1"/>
        <w:rPr>
          <w:b/>
          <w:szCs w:val="28"/>
        </w:rPr>
      </w:pPr>
      <w:r>
        <w:rPr>
          <w:b/>
        </w:rPr>
        <w:br w:type="page"/>
      </w:r>
      <w:bookmarkStart w:id="2" w:name="_Toc189881237"/>
      <w:bookmarkEnd w:id="1"/>
      <w:r w:rsidR="00B9151E">
        <w:rPr>
          <w:b/>
          <w:szCs w:val="28"/>
        </w:rPr>
        <w:lastRenderedPageBreak/>
        <w:t>1 ЗАДАНИЕ</w:t>
      </w:r>
      <w:bookmarkEnd w:id="2"/>
    </w:p>
    <w:p w14:paraId="7C7AC06A" w14:textId="77777777" w:rsidR="00772EA1" w:rsidRPr="002C7EB2" w:rsidRDefault="00772EA1" w:rsidP="00772EA1">
      <w:pPr>
        <w:rPr>
          <w:szCs w:val="28"/>
        </w:rPr>
      </w:pPr>
    </w:p>
    <w:p w14:paraId="5B2A883D" w14:textId="084CB7AF" w:rsidR="00772EA1" w:rsidRDefault="00883DEB" w:rsidP="00772EA1">
      <w:pPr>
        <w:jc w:val="both"/>
        <w:rPr>
          <w:szCs w:val="28"/>
        </w:rPr>
      </w:pPr>
      <w:r w:rsidRPr="002C7EB2">
        <w:rPr>
          <w:szCs w:val="28"/>
        </w:rPr>
        <w:t xml:space="preserve">Необходимо разработать контейнерное приложения </w:t>
      </w:r>
      <w:r w:rsidR="00493CD4">
        <w:rPr>
          <w:szCs w:val="28"/>
          <w:lang w:val="en-US"/>
        </w:rPr>
        <w:t>Java</w:t>
      </w:r>
      <w:r w:rsidRPr="002C7EB2">
        <w:rPr>
          <w:szCs w:val="28"/>
        </w:rPr>
        <w:t xml:space="preserve"> и настроить конвейер CI/CD с помощью </w:t>
      </w:r>
      <w:proofErr w:type="spellStart"/>
      <w:r w:rsidRPr="002C7EB2">
        <w:rPr>
          <w:szCs w:val="28"/>
        </w:rPr>
        <w:t>GitHub</w:t>
      </w:r>
      <w:proofErr w:type="spellEnd"/>
      <w:r w:rsidRPr="002C7EB2">
        <w:rPr>
          <w:szCs w:val="28"/>
        </w:rPr>
        <w:t xml:space="preserve"> </w:t>
      </w:r>
      <w:proofErr w:type="spellStart"/>
      <w:r w:rsidRPr="002C7EB2">
        <w:rPr>
          <w:szCs w:val="28"/>
        </w:rPr>
        <w:t>Actions</w:t>
      </w:r>
      <w:proofErr w:type="spellEnd"/>
      <w:r w:rsidR="002C7EB2" w:rsidRPr="002C7EB2">
        <w:rPr>
          <w:szCs w:val="28"/>
        </w:rPr>
        <w:t>. Приложение будет выполнять простые функции: сложение</w:t>
      </w:r>
      <w:r w:rsidR="00712213">
        <w:rPr>
          <w:szCs w:val="28"/>
        </w:rPr>
        <w:t>,</w:t>
      </w:r>
      <w:r w:rsidR="002C7EB2" w:rsidRPr="002C7EB2">
        <w:rPr>
          <w:szCs w:val="28"/>
        </w:rPr>
        <w:t xml:space="preserve"> вычитание</w:t>
      </w:r>
      <w:r w:rsidR="00712213">
        <w:rPr>
          <w:szCs w:val="28"/>
        </w:rPr>
        <w:t>, умножение и деление</w:t>
      </w:r>
      <w:r w:rsidR="00A46B4F">
        <w:rPr>
          <w:szCs w:val="28"/>
        </w:rPr>
        <w:t>.</w:t>
      </w:r>
    </w:p>
    <w:p w14:paraId="561C842E" w14:textId="77777777" w:rsidR="008E60BF" w:rsidRDefault="008E60BF" w:rsidP="00772EA1">
      <w:pPr>
        <w:jc w:val="both"/>
        <w:rPr>
          <w:szCs w:val="28"/>
        </w:rPr>
      </w:pPr>
    </w:p>
    <w:p w14:paraId="06CF4C16" w14:textId="521E5184" w:rsidR="008E60BF" w:rsidRPr="00F010CB" w:rsidRDefault="008E60BF" w:rsidP="00F010CB">
      <w:pPr>
        <w:pStyle w:val="1"/>
        <w:rPr>
          <w:b/>
          <w:bCs/>
          <w:szCs w:val="28"/>
        </w:rPr>
      </w:pPr>
      <w:bookmarkStart w:id="3" w:name="_Toc189881238"/>
      <w:r w:rsidRPr="00F010CB">
        <w:rPr>
          <w:b/>
          <w:bCs/>
          <w:szCs w:val="28"/>
        </w:rPr>
        <w:t>2 РАЗРАБОТКА ПРИЛОЖЕНИЯ</w:t>
      </w:r>
      <w:bookmarkEnd w:id="3"/>
    </w:p>
    <w:p w14:paraId="3FA259D3" w14:textId="77777777" w:rsidR="00557FA9" w:rsidRPr="00493CD4" w:rsidRDefault="00557FA9" w:rsidP="00F47BC1">
      <w:pPr>
        <w:jc w:val="both"/>
        <w:rPr>
          <w:color w:val="EE0000"/>
          <w:szCs w:val="28"/>
        </w:rPr>
      </w:pPr>
    </w:p>
    <w:p w14:paraId="2CE08AE2" w14:textId="5112D851" w:rsidR="00205F1E" w:rsidRPr="00A92D0C" w:rsidRDefault="00F27E7B" w:rsidP="00F47BC1">
      <w:pPr>
        <w:pStyle w:val="2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9881239"/>
      <w:r w:rsidRPr="00A92D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Разработка </w:t>
      </w:r>
      <w:r w:rsidR="00686C2F" w:rsidRPr="00A92D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основного </w:t>
      </w:r>
      <w:r w:rsidR="00B06D56" w:rsidRPr="00A92D0C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алгоритма</w:t>
      </w:r>
      <w:bookmarkEnd w:id="4"/>
    </w:p>
    <w:p w14:paraId="5D713FF1" w14:textId="5D7B9BE7" w:rsidR="00E62395" w:rsidRPr="00493CD4" w:rsidRDefault="00B02F9D" w:rsidP="00F47BC1">
      <w:pPr>
        <w:jc w:val="both"/>
        <w:rPr>
          <w:color w:val="EE0000"/>
          <w:szCs w:val="28"/>
        </w:rPr>
      </w:pPr>
      <w:r w:rsidRPr="00A92D0C">
        <w:rPr>
          <w:szCs w:val="28"/>
        </w:rPr>
        <w:t xml:space="preserve">С помощью </w:t>
      </w:r>
      <w:proofErr w:type="spellStart"/>
      <w:r w:rsidR="00197CFE" w:rsidRPr="00A92D0C">
        <w:rPr>
          <w:szCs w:val="28"/>
        </w:rPr>
        <w:t>maven</w:t>
      </w:r>
      <w:proofErr w:type="spellEnd"/>
      <w:r w:rsidR="00197CFE" w:rsidRPr="00A92D0C">
        <w:rPr>
          <w:szCs w:val="28"/>
        </w:rPr>
        <w:t xml:space="preserve"> создан </w:t>
      </w:r>
      <w:r w:rsidR="00ED2610" w:rsidRPr="00A92D0C">
        <w:rPr>
          <w:szCs w:val="28"/>
        </w:rPr>
        <w:t>конфигурационный фай</w:t>
      </w:r>
      <w:r w:rsidR="00197CFE" w:rsidRPr="00A92D0C">
        <w:rPr>
          <w:szCs w:val="28"/>
        </w:rPr>
        <w:t>л,</w:t>
      </w:r>
      <w:r w:rsidR="00ED2610" w:rsidRPr="00A92D0C">
        <w:rPr>
          <w:szCs w:val="28"/>
        </w:rPr>
        <w:t>, который содержит информацию о проекте (Рисунок 2.1)</w:t>
      </w:r>
      <w:r w:rsidR="007727D5" w:rsidRPr="00A92D0C">
        <w:rPr>
          <w:szCs w:val="28"/>
        </w:rPr>
        <w:t>.</w:t>
      </w:r>
      <w:r w:rsidR="007727D5" w:rsidRPr="00493CD4">
        <w:rPr>
          <w:color w:val="EE0000"/>
          <w:szCs w:val="28"/>
        </w:rPr>
        <w:t xml:space="preserve"> </w:t>
      </w:r>
    </w:p>
    <w:p w14:paraId="50026B4C" w14:textId="77777777" w:rsidR="00517793" w:rsidRPr="007727D5" w:rsidRDefault="00517793" w:rsidP="00F47BC1">
      <w:pPr>
        <w:jc w:val="both"/>
        <w:rPr>
          <w:color w:val="000000"/>
          <w:szCs w:val="28"/>
        </w:rPr>
      </w:pPr>
    </w:p>
    <w:p w14:paraId="6EBAB5BB" w14:textId="63737B21" w:rsidR="007D0E85" w:rsidRDefault="00493CD4" w:rsidP="00CF5993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604787A3" wp14:editId="65227808">
            <wp:extent cx="5795010" cy="4124440"/>
            <wp:effectExtent l="0" t="0" r="0" b="9525"/>
            <wp:docPr id="11560295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295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935" cy="41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7818" w14:textId="04788213" w:rsidR="00A86DF7" w:rsidRPr="00004E9E" w:rsidRDefault="00A86DF7" w:rsidP="00CF5993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2.1 – файл </w:t>
      </w:r>
      <w:r w:rsidR="00493CD4">
        <w:rPr>
          <w:color w:val="000000"/>
          <w:szCs w:val="28"/>
          <w:lang w:val="en-US"/>
        </w:rPr>
        <w:t>pom</w:t>
      </w:r>
      <w:r w:rsidRPr="00712213">
        <w:rPr>
          <w:color w:val="000000"/>
          <w:szCs w:val="28"/>
        </w:rPr>
        <w:t>.</w:t>
      </w:r>
      <w:r w:rsidR="00493CD4">
        <w:rPr>
          <w:color w:val="000000"/>
          <w:szCs w:val="28"/>
          <w:lang w:val="en-US"/>
        </w:rPr>
        <w:t>xml</w:t>
      </w:r>
    </w:p>
    <w:p w14:paraId="5BF30FB8" w14:textId="77777777" w:rsidR="009D3DB3" w:rsidRDefault="009D3DB3" w:rsidP="00F47BC1">
      <w:pPr>
        <w:jc w:val="both"/>
        <w:rPr>
          <w:color w:val="000000"/>
          <w:szCs w:val="28"/>
        </w:rPr>
      </w:pPr>
    </w:p>
    <w:p w14:paraId="4B99C951" w14:textId="61003BBD" w:rsidR="00F607DC" w:rsidRPr="00F607DC" w:rsidRDefault="00F607DC" w:rsidP="00F47BC1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Разработаем основной файл, который </w:t>
      </w:r>
      <w:r w:rsidRPr="00F607DC">
        <w:rPr>
          <w:color w:val="000000"/>
          <w:szCs w:val="28"/>
        </w:rPr>
        <w:t>реализует веб-сервер, обрабатывающий HTTP-запросы</w:t>
      </w:r>
      <w:r w:rsidR="00BB6EC8">
        <w:rPr>
          <w:color w:val="000000"/>
          <w:szCs w:val="28"/>
        </w:rPr>
        <w:t xml:space="preserve"> (Рисунок 2.2)</w:t>
      </w:r>
      <w:r w:rsidRPr="00F607DC">
        <w:rPr>
          <w:color w:val="000000"/>
          <w:szCs w:val="28"/>
        </w:rPr>
        <w:t>.</w:t>
      </w:r>
    </w:p>
    <w:p w14:paraId="3A15C5F0" w14:textId="77777777" w:rsidR="007727D5" w:rsidRPr="00F607DC" w:rsidRDefault="007727D5" w:rsidP="00F47BC1">
      <w:pPr>
        <w:jc w:val="both"/>
        <w:rPr>
          <w:color w:val="000000"/>
          <w:szCs w:val="28"/>
        </w:rPr>
      </w:pPr>
    </w:p>
    <w:p w14:paraId="4CED9813" w14:textId="2BCA706F" w:rsidR="009D3DB3" w:rsidRDefault="00712213" w:rsidP="000F4C9C">
      <w:pPr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10481B02" wp14:editId="45C11FE3">
            <wp:extent cx="6299835" cy="6273165"/>
            <wp:effectExtent l="0" t="0" r="5715" b="0"/>
            <wp:docPr id="180402299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22997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9A9A" w14:textId="6E248FD7" w:rsidR="001B47D4" w:rsidRPr="00712213" w:rsidRDefault="001B47D4" w:rsidP="000F4C9C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2.2 – файл </w:t>
      </w:r>
      <w:r w:rsidR="00712213" w:rsidRPr="00712213">
        <w:rPr>
          <w:color w:val="000000"/>
          <w:szCs w:val="28"/>
          <w:lang w:val="en-US"/>
        </w:rPr>
        <w:t>DevCalcApplication</w:t>
      </w:r>
      <w:r w:rsidRPr="00712213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j</w:t>
      </w:r>
      <w:r w:rsidR="00712213">
        <w:rPr>
          <w:color w:val="000000"/>
          <w:szCs w:val="28"/>
          <w:lang w:val="en-US"/>
        </w:rPr>
        <w:t>ava</w:t>
      </w:r>
    </w:p>
    <w:p w14:paraId="5E64D185" w14:textId="247BD339" w:rsidR="007D0E85" w:rsidRDefault="007D0E85" w:rsidP="00F47BC1">
      <w:pPr>
        <w:jc w:val="both"/>
        <w:rPr>
          <w:color w:val="000000"/>
          <w:szCs w:val="28"/>
        </w:rPr>
      </w:pPr>
    </w:p>
    <w:p w14:paraId="187A512B" w14:textId="1BA03948" w:rsidR="00D525B6" w:rsidRDefault="00D525B6" w:rsidP="00F47BC1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Запустим приложение на локальном адресе</w:t>
      </w:r>
      <w:r w:rsidRPr="00D525B6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произведем вычитание </w:t>
      </w:r>
      <w:r w:rsidR="00712213" w:rsidRPr="00712213">
        <w:rPr>
          <w:color w:val="000000"/>
          <w:szCs w:val="28"/>
        </w:rPr>
        <w:t>40</w:t>
      </w:r>
      <w:r>
        <w:rPr>
          <w:color w:val="000000"/>
          <w:szCs w:val="28"/>
        </w:rPr>
        <w:t xml:space="preserve"> и </w:t>
      </w:r>
      <w:r w:rsidR="00712213" w:rsidRPr="00712213">
        <w:rPr>
          <w:color w:val="000000"/>
          <w:szCs w:val="28"/>
        </w:rPr>
        <w:t>30</w:t>
      </w:r>
      <w:r w:rsidR="00712213">
        <w:rPr>
          <w:color w:val="000000"/>
          <w:szCs w:val="28"/>
        </w:rPr>
        <w:t xml:space="preserve"> и их</w:t>
      </w:r>
      <w:r>
        <w:rPr>
          <w:color w:val="000000"/>
          <w:szCs w:val="28"/>
        </w:rPr>
        <w:t xml:space="preserve"> сложение (Рисунок 2.3).</w:t>
      </w:r>
    </w:p>
    <w:p w14:paraId="66918748" w14:textId="77777777" w:rsidR="004045E2" w:rsidRPr="00004E9E" w:rsidRDefault="004045E2" w:rsidP="00F47BC1">
      <w:pPr>
        <w:jc w:val="both"/>
        <w:rPr>
          <w:color w:val="000000"/>
          <w:szCs w:val="28"/>
        </w:rPr>
      </w:pPr>
    </w:p>
    <w:p w14:paraId="2D6018FC" w14:textId="37036797" w:rsidR="00F03712" w:rsidRPr="00712213" w:rsidRDefault="00712213" w:rsidP="00732FF1">
      <w:pPr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046C801D" wp14:editId="4E698079">
            <wp:extent cx="5842635" cy="1944600"/>
            <wp:effectExtent l="0" t="0" r="5715" b="0"/>
            <wp:docPr id="261188396" name="Рисунок 1" descr="Изображение выглядит как снимок экрана, текст, Мультимедийное программное обеспечение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88396" name="Рисунок 1" descr="Изображение выглядит как снимок экрана, текст, Мультимедийное программное обеспечение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61" cy="194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C6594" w14:textId="1E657BA4" w:rsidR="00731FD2" w:rsidRPr="00731FD2" w:rsidRDefault="00731FD2" w:rsidP="00732FF1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2.3 – демонстрация функций приложения</w:t>
      </w:r>
    </w:p>
    <w:p w14:paraId="1C300FE0" w14:textId="151C253B" w:rsidR="00D525B6" w:rsidRPr="00712213" w:rsidRDefault="00D525B6" w:rsidP="00F47BC1">
      <w:pPr>
        <w:jc w:val="both"/>
        <w:rPr>
          <w:color w:val="000000"/>
          <w:szCs w:val="28"/>
        </w:rPr>
      </w:pPr>
    </w:p>
    <w:p w14:paraId="7A258690" w14:textId="107EA9DA" w:rsidR="00F03712" w:rsidRDefault="00B40954" w:rsidP="00F47BC1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Таким образом, было запущенно наше приложение </w:t>
      </w:r>
      <w:r w:rsidR="006F6E33">
        <w:rPr>
          <w:color w:val="000000"/>
          <w:szCs w:val="28"/>
        </w:rPr>
        <w:t>локально,</w:t>
      </w:r>
      <w:r>
        <w:rPr>
          <w:color w:val="000000"/>
          <w:szCs w:val="28"/>
        </w:rPr>
        <w:t xml:space="preserve"> и оно работает.</w:t>
      </w:r>
    </w:p>
    <w:p w14:paraId="2A4BC33B" w14:textId="77777777" w:rsidR="001739B1" w:rsidRPr="00B40954" w:rsidRDefault="001739B1" w:rsidP="00F47BC1">
      <w:pPr>
        <w:jc w:val="both"/>
        <w:rPr>
          <w:color w:val="000000"/>
          <w:szCs w:val="28"/>
        </w:rPr>
      </w:pPr>
    </w:p>
    <w:p w14:paraId="3EFC51F6" w14:textId="044A89B5" w:rsidR="00E62395" w:rsidRPr="002F3A98" w:rsidRDefault="00E62395" w:rsidP="00F47BC1">
      <w:pPr>
        <w:pStyle w:val="2"/>
        <w:spacing w:before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5" w:name="_Toc189881240"/>
      <w:r w:rsidRPr="002F3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2.2 Разработка контейнера</w:t>
      </w:r>
      <w:bookmarkEnd w:id="5"/>
    </w:p>
    <w:p w14:paraId="7E4AA3F2" w14:textId="77777777" w:rsidR="00E62395" w:rsidRDefault="00E62395" w:rsidP="00F47BC1">
      <w:pPr>
        <w:jc w:val="both"/>
        <w:rPr>
          <w:color w:val="000000"/>
          <w:szCs w:val="28"/>
        </w:rPr>
      </w:pPr>
    </w:p>
    <w:p w14:paraId="703A5781" w14:textId="667CED07" w:rsidR="00D33DA7" w:rsidRDefault="00E037F8" w:rsidP="00F47BC1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Создадим </w:t>
      </w:r>
      <w:r w:rsidR="00D849B7">
        <w:rPr>
          <w:color w:val="000000"/>
          <w:szCs w:val="28"/>
        </w:rPr>
        <w:t>образ и контейнер (Рисунки 2.4 и 2.5).</w:t>
      </w:r>
    </w:p>
    <w:p w14:paraId="2C213A1C" w14:textId="77777777" w:rsidR="00E037F8" w:rsidRDefault="00E037F8" w:rsidP="00F47BC1">
      <w:pPr>
        <w:jc w:val="both"/>
        <w:rPr>
          <w:color w:val="000000"/>
          <w:szCs w:val="28"/>
        </w:rPr>
      </w:pPr>
    </w:p>
    <w:p w14:paraId="71B126EE" w14:textId="52C8523E" w:rsidR="00E037F8" w:rsidRDefault="0053000A" w:rsidP="00B57ED2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6A0801FE" wp14:editId="27F83518">
            <wp:extent cx="5766435" cy="2577778"/>
            <wp:effectExtent l="0" t="0" r="5715" b="0"/>
            <wp:docPr id="1767843467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43467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375" cy="25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CCAF" w14:textId="4D71CEE3" w:rsidR="00E90E92" w:rsidRDefault="00E90E92" w:rsidP="00B57ED2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2.4 – создание образа</w:t>
      </w:r>
    </w:p>
    <w:p w14:paraId="2E71B0CD" w14:textId="77777777" w:rsidR="00E037F8" w:rsidRDefault="00E037F8" w:rsidP="00E037F8">
      <w:pPr>
        <w:jc w:val="both"/>
        <w:rPr>
          <w:color w:val="000000"/>
          <w:szCs w:val="28"/>
        </w:rPr>
      </w:pPr>
    </w:p>
    <w:p w14:paraId="76C20941" w14:textId="34EBAE5D" w:rsidR="00E037F8" w:rsidRDefault="0053000A" w:rsidP="00BB695D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508CFC1A" wp14:editId="5F4C03AC">
            <wp:extent cx="5795010" cy="410049"/>
            <wp:effectExtent l="0" t="0" r="0" b="9525"/>
            <wp:docPr id="1588128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28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1452" cy="4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0485" w14:textId="43F0A91B" w:rsidR="00897E2C" w:rsidRPr="00E037F8" w:rsidRDefault="00897E2C" w:rsidP="00BB695D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2.5 – работающий контейнер</w:t>
      </w:r>
    </w:p>
    <w:p w14:paraId="24E66A1A" w14:textId="77777777" w:rsidR="00E037F8" w:rsidRPr="00E037F8" w:rsidRDefault="00E037F8" w:rsidP="00E037F8">
      <w:pPr>
        <w:jc w:val="both"/>
        <w:rPr>
          <w:color w:val="000000"/>
          <w:szCs w:val="28"/>
        </w:rPr>
      </w:pPr>
    </w:p>
    <w:p w14:paraId="6A5CBCDD" w14:textId="60A55910" w:rsidR="00E037F8" w:rsidRPr="00416020" w:rsidRDefault="00D56846" w:rsidP="00F47BC1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Проверим доступность </w:t>
      </w:r>
      <w:r w:rsidR="00673001">
        <w:rPr>
          <w:color w:val="000000"/>
          <w:szCs w:val="28"/>
        </w:rPr>
        <w:t xml:space="preserve">с устройства на котором расположен контейнер </w:t>
      </w:r>
      <w:r>
        <w:rPr>
          <w:color w:val="000000"/>
          <w:szCs w:val="28"/>
        </w:rPr>
        <w:t>(Рисунок 2.6</w:t>
      </w:r>
      <w:r w:rsidR="00673001" w:rsidRPr="00673001">
        <w:rPr>
          <w:color w:val="000000"/>
          <w:szCs w:val="28"/>
        </w:rPr>
        <w:t>).</w:t>
      </w:r>
    </w:p>
    <w:p w14:paraId="0B331662" w14:textId="00A48707" w:rsidR="00D33DA7" w:rsidRPr="004F1DE0" w:rsidRDefault="004F1DE0" w:rsidP="00196DBB">
      <w:pPr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42DCBCDB" wp14:editId="162B4FF0">
            <wp:extent cx="4712437" cy="1837285"/>
            <wp:effectExtent l="0" t="0" r="0" b="0"/>
            <wp:docPr id="29039279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9279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1934" cy="18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6FCC" w14:textId="150D161E" w:rsidR="00F35100" w:rsidRDefault="00F35100" w:rsidP="00196DBB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2.6 – проверка веб-приложения</w:t>
      </w:r>
    </w:p>
    <w:p w14:paraId="14A121A0" w14:textId="77777777" w:rsidR="002C4BB7" w:rsidRDefault="002C4BB7" w:rsidP="00F47BC1">
      <w:pPr>
        <w:jc w:val="both"/>
        <w:rPr>
          <w:color w:val="000000"/>
          <w:szCs w:val="28"/>
        </w:rPr>
      </w:pPr>
    </w:p>
    <w:p w14:paraId="77BBFB26" w14:textId="1625FF2B" w:rsidR="002C4BB7" w:rsidRPr="00673001" w:rsidRDefault="002C4BB7" w:rsidP="002C4BB7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Проверим доступность с </w:t>
      </w:r>
      <w:r w:rsidR="007C583F">
        <w:rPr>
          <w:color w:val="000000"/>
          <w:szCs w:val="28"/>
        </w:rPr>
        <w:t xml:space="preserve">разных </w:t>
      </w:r>
      <w:r>
        <w:rPr>
          <w:color w:val="000000"/>
          <w:szCs w:val="28"/>
        </w:rPr>
        <w:t>устройств (Рисунок</w:t>
      </w:r>
      <w:r w:rsidR="00BC5B96">
        <w:rPr>
          <w:color w:val="000000"/>
          <w:szCs w:val="28"/>
        </w:rPr>
        <w:t xml:space="preserve"> 2.</w:t>
      </w:r>
      <w:r w:rsidR="00F018F0">
        <w:rPr>
          <w:color w:val="000000"/>
          <w:szCs w:val="28"/>
        </w:rPr>
        <w:t>7</w:t>
      </w:r>
      <w:r w:rsidRPr="00673001">
        <w:rPr>
          <w:color w:val="000000"/>
          <w:szCs w:val="28"/>
        </w:rPr>
        <w:t>).</w:t>
      </w:r>
    </w:p>
    <w:p w14:paraId="05CBD521" w14:textId="77777777" w:rsidR="002C4BB7" w:rsidRPr="002C4BB7" w:rsidRDefault="002C4BB7" w:rsidP="00F47BC1">
      <w:pPr>
        <w:jc w:val="both"/>
        <w:rPr>
          <w:color w:val="000000"/>
          <w:szCs w:val="28"/>
        </w:rPr>
      </w:pPr>
    </w:p>
    <w:p w14:paraId="69E9577A" w14:textId="77777777" w:rsidR="00493CD4" w:rsidRPr="00004E9E" w:rsidRDefault="00493CD4" w:rsidP="007D3863">
      <w:pPr>
        <w:jc w:val="center"/>
        <w:rPr>
          <w:noProof/>
        </w:rPr>
      </w:pPr>
    </w:p>
    <w:p w14:paraId="5F40DB5A" w14:textId="29FCFFAD" w:rsidR="003B7289" w:rsidRDefault="00493CD4" w:rsidP="007D3863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0C082409" wp14:editId="579FD6B7">
            <wp:extent cx="4196080" cy="3324225"/>
            <wp:effectExtent l="0" t="0" r="0" b="9525"/>
            <wp:docPr id="18062349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349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15"/>
                    <a:srcRect b="62495"/>
                    <a:stretch/>
                  </pic:blipFill>
                  <pic:spPr bwMode="auto">
                    <a:xfrm>
                      <a:off x="0" y="0"/>
                      <a:ext cx="419608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D3744" w14:textId="1F3542CC" w:rsidR="0024493E" w:rsidRDefault="0024493E" w:rsidP="007D3863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2.7 – проверка веб-приложения с другого устройства (сложение)</w:t>
      </w:r>
    </w:p>
    <w:p w14:paraId="356B0239" w14:textId="77777777" w:rsidR="007D3863" w:rsidRDefault="007D3863" w:rsidP="00F47BC1">
      <w:pPr>
        <w:jc w:val="both"/>
        <w:rPr>
          <w:color w:val="000000"/>
          <w:szCs w:val="28"/>
        </w:rPr>
      </w:pPr>
    </w:p>
    <w:p w14:paraId="6C0D7937" w14:textId="77777777" w:rsidR="009B638D" w:rsidRPr="00004E9E" w:rsidRDefault="009B638D" w:rsidP="00F47BC1">
      <w:pPr>
        <w:jc w:val="both"/>
        <w:rPr>
          <w:color w:val="000000"/>
          <w:szCs w:val="28"/>
        </w:rPr>
      </w:pPr>
    </w:p>
    <w:p w14:paraId="2E05685E" w14:textId="100B1D7C" w:rsidR="00E62395" w:rsidRPr="001B47D4" w:rsidRDefault="00E62395" w:rsidP="00F47BC1">
      <w:pPr>
        <w:pStyle w:val="2"/>
        <w:spacing w:before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6" w:name="_Toc189881241"/>
      <w:r w:rsidRPr="002F3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2.3 Настройка конвей</w:t>
      </w:r>
      <w:r w:rsidR="0071614D" w:rsidRPr="002F3A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ера</w:t>
      </w:r>
      <w:bookmarkEnd w:id="6"/>
    </w:p>
    <w:p w14:paraId="17091A3A" w14:textId="77777777" w:rsidR="009366E6" w:rsidRPr="00712213" w:rsidRDefault="009366E6" w:rsidP="009366E6"/>
    <w:p w14:paraId="7A1BE219" w14:textId="14FBEE90" w:rsidR="00663D93" w:rsidRPr="00E55AE4" w:rsidRDefault="0059197F" w:rsidP="00E55AE4">
      <w:r>
        <w:t xml:space="preserve">Настроим конвейер </w:t>
      </w:r>
      <w:r w:rsidRPr="002C7EB2">
        <w:rPr>
          <w:szCs w:val="28"/>
        </w:rPr>
        <w:t xml:space="preserve">CI/CD с помощью </w:t>
      </w:r>
      <w:proofErr w:type="spellStart"/>
      <w:r w:rsidRPr="002C7EB2">
        <w:rPr>
          <w:szCs w:val="28"/>
        </w:rPr>
        <w:t>GitHub</w:t>
      </w:r>
      <w:proofErr w:type="spellEnd"/>
      <w:r w:rsidRPr="002C7EB2">
        <w:rPr>
          <w:szCs w:val="28"/>
        </w:rPr>
        <w:t xml:space="preserve"> </w:t>
      </w:r>
      <w:proofErr w:type="spellStart"/>
      <w:r w:rsidRPr="002C7EB2">
        <w:rPr>
          <w:szCs w:val="28"/>
        </w:rPr>
        <w:t>Actions</w:t>
      </w:r>
      <w:proofErr w:type="spellEnd"/>
      <w:r>
        <w:rPr>
          <w:szCs w:val="28"/>
        </w:rPr>
        <w:t xml:space="preserve">. Для этого выгрузим репозиторий и перейдем во вкладку </w:t>
      </w:r>
      <w:r w:rsidRPr="0059197F">
        <w:rPr>
          <w:szCs w:val="28"/>
        </w:rPr>
        <w:t>“</w:t>
      </w:r>
      <w:r>
        <w:rPr>
          <w:szCs w:val="28"/>
          <w:lang w:val="en-US"/>
        </w:rPr>
        <w:t>Actions</w:t>
      </w:r>
      <w:r w:rsidRPr="0059197F">
        <w:rPr>
          <w:szCs w:val="28"/>
        </w:rPr>
        <w:t xml:space="preserve">” </w:t>
      </w:r>
      <w:r>
        <w:rPr>
          <w:szCs w:val="28"/>
        </w:rPr>
        <w:t xml:space="preserve">и выберем </w:t>
      </w:r>
      <w:r>
        <w:rPr>
          <w:szCs w:val="28"/>
          <w:lang w:val="en-US"/>
        </w:rPr>
        <w:t>Docker</w:t>
      </w:r>
      <w:r w:rsidRPr="0059197F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 w:rsidRPr="0059197F">
        <w:rPr>
          <w:szCs w:val="28"/>
        </w:rPr>
        <w:t xml:space="preserve"> (</w:t>
      </w:r>
      <w:r>
        <w:rPr>
          <w:szCs w:val="28"/>
        </w:rPr>
        <w:t>Рисунок 2.</w:t>
      </w:r>
      <w:r w:rsidR="00F018F0">
        <w:rPr>
          <w:szCs w:val="28"/>
        </w:rPr>
        <w:t>8)</w:t>
      </w:r>
      <w:r w:rsidR="00146C69">
        <w:rPr>
          <w:szCs w:val="28"/>
        </w:rPr>
        <w:t>.</w:t>
      </w:r>
    </w:p>
    <w:p w14:paraId="32680CAD" w14:textId="7D541351" w:rsidR="00663D93" w:rsidRDefault="00663D93" w:rsidP="003E2A4B">
      <w:pPr>
        <w:jc w:val="center"/>
      </w:pPr>
      <w:r>
        <w:rPr>
          <w:noProof/>
        </w:rPr>
        <w:lastRenderedPageBreak/>
        <w:drawing>
          <wp:inline distT="0" distB="0" distL="0" distR="0" wp14:anchorId="1D75F68D" wp14:editId="3312321B">
            <wp:extent cx="3436938" cy="2000250"/>
            <wp:effectExtent l="0" t="0" r="0" b="0"/>
            <wp:docPr id="182858763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763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301" cy="20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6789" w14:textId="7CEDAAC3" w:rsidR="006B6E2B" w:rsidRPr="00712213" w:rsidRDefault="006B6E2B" w:rsidP="003E2A4B">
      <w:pPr>
        <w:jc w:val="center"/>
      </w:pPr>
      <w:r>
        <w:t>Рисунок 2.</w:t>
      </w:r>
      <w:r w:rsidR="00493CD4" w:rsidRPr="004B1D5F">
        <w:t>8</w:t>
      </w:r>
      <w:r>
        <w:t xml:space="preserve"> – </w:t>
      </w:r>
      <w:r>
        <w:rPr>
          <w:lang w:val="en-US"/>
        </w:rPr>
        <w:t>Docker</w:t>
      </w:r>
      <w:r w:rsidRPr="00712213">
        <w:t xml:space="preserve"> </w:t>
      </w:r>
      <w:r>
        <w:rPr>
          <w:lang w:val="en-US"/>
        </w:rPr>
        <w:t>image</w:t>
      </w:r>
    </w:p>
    <w:p w14:paraId="5DBE219B" w14:textId="77777777" w:rsidR="00491C6A" w:rsidRPr="00712213" w:rsidRDefault="00491C6A" w:rsidP="003E2A4B">
      <w:pPr>
        <w:jc w:val="center"/>
      </w:pPr>
    </w:p>
    <w:p w14:paraId="6B2680D3" w14:textId="3BA54F8D" w:rsidR="00491C6A" w:rsidRDefault="00491C6A" w:rsidP="004B46B3">
      <w:pPr>
        <w:jc w:val="both"/>
      </w:pPr>
      <w:r>
        <w:t>Автоматические сгенерируется код</w:t>
      </w:r>
      <w:r w:rsidR="009176E8" w:rsidRPr="009176E8">
        <w:t xml:space="preserve">. </w:t>
      </w:r>
      <w:r w:rsidR="009176E8">
        <w:t>Я немного его</w:t>
      </w:r>
      <w:r w:rsidR="00BB71EA">
        <w:t xml:space="preserve"> дополнил</w:t>
      </w:r>
      <w:r w:rsidR="004B46B3">
        <w:t xml:space="preserve">, для работы с </w:t>
      </w:r>
      <w:proofErr w:type="spellStart"/>
      <w:r w:rsidR="004B46B3">
        <w:t>maven</w:t>
      </w:r>
      <w:proofErr w:type="spellEnd"/>
      <w:r w:rsidR="004B46B3">
        <w:t xml:space="preserve"> </w:t>
      </w:r>
      <w:r>
        <w:t>(Рисунок 2.</w:t>
      </w:r>
      <w:r w:rsidR="00F018F0">
        <w:t>9</w:t>
      </w:r>
      <w:r>
        <w:t>)</w:t>
      </w:r>
      <w:r w:rsidR="009176E8">
        <w:t>.</w:t>
      </w:r>
    </w:p>
    <w:p w14:paraId="0D099EFF" w14:textId="77777777" w:rsidR="00D833E3" w:rsidRPr="00491C6A" w:rsidRDefault="00D833E3" w:rsidP="006F59EF">
      <w:pPr>
        <w:jc w:val="both"/>
      </w:pPr>
    </w:p>
    <w:p w14:paraId="1300622C" w14:textId="3A17070D" w:rsidR="00663D93" w:rsidRDefault="009176E8" w:rsidP="00264387">
      <w:pPr>
        <w:jc w:val="center"/>
      </w:pPr>
      <w:r>
        <w:rPr>
          <w:noProof/>
        </w:rPr>
        <w:drawing>
          <wp:inline distT="0" distB="0" distL="0" distR="0" wp14:anchorId="2076540B" wp14:editId="5E91B4A4">
            <wp:extent cx="4994910" cy="4706926"/>
            <wp:effectExtent l="0" t="0" r="0" b="0"/>
            <wp:docPr id="159724413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4413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8994" cy="471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45DC" w14:textId="61BADFA8" w:rsidR="00491C6A" w:rsidRDefault="00491C6A" w:rsidP="00264387">
      <w:pPr>
        <w:jc w:val="center"/>
      </w:pPr>
      <w:r>
        <w:t>Рисунок 2.</w:t>
      </w:r>
      <w:r w:rsidR="00493CD4" w:rsidRPr="00493CD4">
        <w:t>9</w:t>
      </w:r>
      <w:r>
        <w:t xml:space="preserve"> – код файла </w:t>
      </w:r>
      <w:proofErr w:type="spellStart"/>
      <w:r w:rsidR="00264387" w:rsidRPr="00264387">
        <w:t>docker-image.yml</w:t>
      </w:r>
      <w:proofErr w:type="spellEnd"/>
    </w:p>
    <w:p w14:paraId="1E49ED6D" w14:textId="77777777" w:rsidR="00630F40" w:rsidRDefault="00630F40" w:rsidP="00264387">
      <w:pPr>
        <w:jc w:val="center"/>
      </w:pPr>
    </w:p>
    <w:p w14:paraId="77EF6B48" w14:textId="06C207F6" w:rsidR="00630F40" w:rsidRDefault="00630F40" w:rsidP="00675CD1">
      <w:pPr>
        <w:jc w:val="both"/>
      </w:pPr>
      <w:r>
        <w:t xml:space="preserve">Запустим </w:t>
      </w:r>
      <w:r>
        <w:rPr>
          <w:lang w:val="en-US"/>
        </w:rPr>
        <w:t>Action</w:t>
      </w:r>
      <w:r>
        <w:t xml:space="preserve"> (Рисунки 2.1</w:t>
      </w:r>
      <w:r w:rsidR="00F018F0">
        <w:t>0</w:t>
      </w:r>
      <w:r>
        <w:t xml:space="preserve"> и 2.1</w:t>
      </w:r>
      <w:r w:rsidR="00F018F0">
        <w:t>1</w:t>
      </w:r>
      <w:r>
        <w:t>)</w:t>
      </w:r>
      <w:r w:rsidR="009D209D">
        <w:t>.</w:t>
      </w:r>
    </w:p>
    <w:p w14:paraId="73033C8D" w14:textId="77777777" w:rsidR="009D209D" w:rsidRPr="00630F40" w:rsidRDefault="009D209D" w:rsidP="00675CD1">
      <w:pPr>
        <w:jc w:val="both"/>
      </w:pPr>
    </w:p>
    <w:p w14:paraId="65C208C0" w14:textId="5940A5F1" w:rsidR="00663D93" w:rsidRDefault="009176E8" w:rsidP="00675CD1">
      <w:pPr>
        <w:jc w:val="center"/>
      </w:pPr>
      <w:r>
        <w:rPr>
          <w:noProof/>
        </w:rPr>
        <w:lastRenderedPageBreak/>
        <w:drawing>
          <wp:inline distT="0" distB="0" distL="0" distR="0" wp14:anchorId="202AF4D5" wp14:editId="39B10172">
            <wp:extent cx="5581650" cy="3340269"/>
            <wp:effectExtent l="0" t="0" r="0" b="0"/>
            <wp:docPr id="147963734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3734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4168" cy="33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B0A2" w14:textId="4B64BE9F" w:rsidR="00675CD1" w:rsidRPr="00675CD1" w:rsidRDefault="00675CD1" w:rsidP="00675CD1">
      <w:pPr>
        <w:jc w:val="center"/>
      </w:pPr>
      <w:r>
        <w:t>Рисунок 2.1</w:t>
      </w:r>
      <w:r w:rsidR="00493CD4">
        <w:rPr>
          <w:lang w:val="en-US"/>
        </w:rPr>
        <w:t>0</w:t>
      </w:r>
      <w:r>
        <w:t xml:space="preserve"> – успешное выполнение</w:t>
      </w:r>
    </w:p>
    <w:p w14:paraId="0475D6AA" w14:textId="77777777" w:rsidR="00663D93" w:rsidRPr="00663D93" w:rsidRDefault="00663D93" w:rsidP="00675CD1">
      <w:pPr>
        <w:jc w:val="center"/>
        <w:rPr>
          <w:lang w:val="en-US"/>
        </w:rPr>
      </w:pPr>
    </w:p>
    <w:p w14:paraId="6BFA60CD" w14:textId="655AA187" w:rsidR="009366E6" w:rsidRDefault="009176E8" w:rsidP="00675CD1">
      <w:pPr>
        <w:jc w:val="center"/>
      </w:pPr>
      <w:r>
        <w:rPr>
          <w:noProof/>
        </w:rPr>
        <w:drawing>
          <wp:inline distT="0" distB="0" distL="0" distR="0" wp14:anchorId="60F3A7E9" wp14:editId="602E74E2">
            <wp:extent cx="5179681" cy="3847301"/>
            <wp:effectExtent l="0" t="0" r="2540" b="1270"/>
            <wp:docPr id="17386813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8135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5781" cy="38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769D" w14:textId="3FCE523C" w:rsidR="00675CD1" w:rsidRDefault="00675CD1" w:rsidP="00675CD1">
      <w:pPr>
        <w:jc w:val="center"/>
      </w:pPr>
      <w:r>
        <w:t>Рисунок 2.1</w:t>
      </w:r>
      <w:r w:rsidR="00493CD4" w:rsidRPr="00004E9E">
        <w:t>1</w:t>
      </w:r>
      <w:r>
        <w:t xml:space="preserve"> – успешное выполнение</w:t>
      </w:r>
    </w:p>
    <w:p w14:paraId="30B1CAD6" w14:textId="77777777" w:rsidR="00C94901" w:rsidRDefault="00C94901" w:rsidP="00675CD1">
      <w:pPr>
        <w:jc w:val="center"/>
      </w:pPr>
    </w:p>
    <w:p w14:paraId="231E9DCC" w14:textId="77777777" w:rsidR="009D2DDD" w:rsidRPr="004F1DE0" w:rsidRDefault="00C94901" w:rsidP="00C94901">
      <w:pPr>
        <w:jc w:val="both"/>
      </w:pPr>
      <w:r>
        <w:t>Таким образом был нас</w:t>
      </w:r>
      <w:r w:rsidR="00A26E5C">
        <w:t xml:space="preserve">троен автоматический сбор контейнера с помощью </w:t>
      </w:r>
      <w:r w:rsidR="00A26E5C">
        <w:rPr>
          <w:lang w:val="en-US"/>
        </w:rPr>
        <w:t>GitHub</w:t>
      </w:r>
    </w:p>
    <w:p w14:paraId="627B9FF3" w14:textId="5CE13644" w:rsidR="009D2DDD" w:rsidRDefault="009D2DDD" w:rsidP="00C94901">
      <w:pPr>
        <w:jc w:val="both"/>
      </w:pPr>
      <w:r>
        <w:t xml:space="preserve">Ссылка на </w:t>
      </w:r>
      <w:proofErr w:type="spellStart"/>
      <w:r w:rsidR="008E332B">
        <w:t>github</w:t>
      </w:r>
      <w:proofErr w:type="spellEnd"/>
      <w:r w:rsidR="00F02B96">
        <w:t xml:space="preserve">: </w:t>
      </w:r>
      <w:hyperlink r:id="rId20" w:history="1">
        <w:r w:rsidR="007E79FB" w:rsidRPr="001D5A1B">
          <w:rPr>
            <w:rStyle w:val="ab"/>
          </w:rPr>
          <w:t>https://github.com/MashukovI/DevCalc</w:t>
        </w:r>
      </w:hyperlink>
    </w:p>
    <w:p w14:paraId="43E6560F" w14:textId="46EBAB9E" w:rsidR="007E79FB" w:rsidRDefault="007E79FB" w:rsidP="00C94901">
      <w:pPr>
        <w:jc w:val="both"/>
      </w:pPr>
    </w:p>
    <w:p w14:paraId="5A239454" w14:textId="216B7E9A" w:rsidR="007E79FB" w:rsidRDefault="00004E9E" w:rsidP="00004E9E">
      <w:pPr>
        <w:pStyle w:val="1"/>
      </w:pPr>
      <w:r>
        <w:lastRenderedPageBreak/>
        <w:t>3 ЗАКЛЮЧЕНИЕ</w:t>
      </w:r>
    </w:p>
    <w:p w14:paraId="212AFA07" w14:textId="77777777" w:rsidR="00004E9E" w:rsidRPr="00004E9E" w:rsidRDefault="00004E9E" w:rsidP="00004E9E"/>
    <w:p w14:paraId="6AD2F2C4" w14:textId="77777777" w:rsidR="00004E9E" w:rsidRPr="00004E9E" w:rsidRDefault="00004E9E" w:rsidP="00004E9E">
      <w:pPr>
        <w:spacing w:line="360" w:lineRule="auto"/>
        <w:jc w:val="both"/>
      </w:pPr>
      <w:r w:rsidRPr="00004E9E">
        <w:t xml:space="preserve">Разработка контейнерного приложения на Java и настройка CI/CD-конвейера с помощью </w:t>
      </w:r>
      <w:proofErr w:type="spellStart"/>
      <w:r w:rsidRPr="00004E9E">
        <w:t>GitHub</w:t>
      </w:r>
      <w:proofErr w:type="spellEnd"/>
      <w:r w:rsidRPr="00004E9E">
        <w:t xml:space="preserve"> </w:t>
      </w:r>
      <w:proofErr w:type="spellStart"/>
      <w:r w:rsidRPr="00004E9E">
        <w:t>Actions</w:t>
      </w:r>
      <w:proofErr w:type="spellEnd"/>
      <w:r w:rsidRPr="00004E9E">
        <w:t xml:space="preserve"> позволяют автоматизировать процессы сборки, тестирования и развертывания приложения, что значительно ускоряет </w:t>
      </w:r>
      <w:proofErr w:type="spellStart"/>
      <w:r w:rsidRPr="00004E9E">
        <w:t>delivery</w:t>
      </w:r>
      <w:proofErr w:type="spellEnd"/>
      <w:r w:rsidRPr="00004E9E">
        <w:t xml:space="preserve"> и повышает надежность продукта.</w:t>
      </w:r>
    </w:p>
    <w:p w14:paraId="39B834BA" w14:textId="77777777" w:rsidR="00004E9E" w:rsidRPr="00004E9E" w:rsidRDefault="00004E9E" w:rsidP="00004E9E">
      <w:pPr>
        <w:spacing w:line="360" w:lineRule="auto"/>
        <w:jc w:val="both"/>
      </w:pPr>
      <w:r w:rsidRPr="00004E9E">
        <w:t xml:space="preserve">Использование </w:t>
      </w:r>
      <w:proofErr w:type="spellStart"/>
      <w:r w:rsidRPr="00004E9E">
        <w:t>Docker</w:t>
      </w:r>
      <w:proofErr w:type="spellEnd"/>
      <w:r w:rsidRPr="00004E9E">
        <w:t xml:space="preserve"> обеспечивает единую среду выполнения приложения на всех этапах разработки, устраняя проблему "у меня работает на локальной машине". </w:t>
      </w:r>
      <w:proofErr w:type="spellStart"/>
      <w:r w:rsidRPr="00004E9E">
        <w:t>GitHub</w:t>
      </w:r>
      <w:proofErr w:type="spellEnd"/>
      <w:r w:rsidRPr="00004E9E">
        <w:t xml:space="preserve"> </w:t>
      </w:r>
      <w:proofErr w:type="spellStart"/>
      <w:r w:rsidRPr="00004E9E">
        <w:t>Actions</w:t>
      </w:r>
      <w:proofErr w:type="spellEnd"/>
      <w:r w:rsidRPr="00004E9E">
        <w:t xml:space="preserve"> предоставляет удобный инструмент для настройки CI/CD без необходимости использования сторонних сервисов, позволяя интегрировать тестирование, сборку образов и деплой в единый рабочий процесс.</w:t>
      </w:r>
    </w:p>
    <w:p w14:paraId="6ACB9038" w14:textId="77777777" w:rsidR="00004E9E" w:rsidRPr="00004E9E" w:rsidRDefault="00004E9E" w:rsidP="00004E9E">
      <w:pPr>
        <w:spacing w:line="360" w:lineRule="auto"/>
        <w:jc w:val="both"/>
      </w:pPr>
      <w:r w:rsidRPr="00004E9E">
        <w:t xml:space="preserve">В результате, настроенный </w:t>
      </w:r>
      <w:proofErr w:type="spellStart"/>
      <w:r w:rsidRPr="00004E9E">
        <w:t>пайплайн</w:t>
      </w:r>
      <w:proofErr w:type="spellEnd"/>
      <w:r w:rsidRPr="00004E9E">
        <w:t xml:space="preserve"> сокращает время между внесением изменений в код и их доставкой в </w:t>
      </w:r>
      <w:proofErr w:type="spellStart"/>
      <w:r w:rsidRPr="00004E9E">
        <w:t>production</w:t>
      </w:r>
      <w:proofErr w:type="spellEnd"/>
      <w:r w:rsidRPr="00004E9E">
        <w:t xml:space="preserve">, минимизирует человеческий фактор и повышает стабильность приложения. Это делает процесс разработки более эффективным и соответствует современным </w:t>
      </w:r>
      <w:proofErr w:type="spellStart"/>
      <w:r w:rsidRPr="00004E9E">
        <w:t>DevOps</w:t>
      </w:r>
      <w:proofErr w:type="spellEnd"/>
      <w:r w:rsidRPr="00004E9E">
        <w:t>-практикам.</w:t>
      </w:r>
    </w:p>
    <w:p w14:paraId="6382295A" w14:textId="73460B5E" w:rsidR="00004E9E" w:rsidRPr="00004E9E" w:rsidRDefault="00004E9E" w:rsidP="00004E9E"/>
    <w:sectPr w:rsidR="00004E9E" w:rsidRPr="00004E9E" w:rsidSect="00D70596">
      <w:headerReference w:type="default" r:id="rId21"/>
      <w:pgSz w:w="11906" w:h="16838"/>
      <w:pgMar w:top="1440" w:right="567" w:bottom="1440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1BCAD" w14:textId="77777777" w:rsidR="00630E45" w:rsidRDefault="00630E45">
      <w:r>
        <w:separator/>
      </w:r>
    </w:p>
  </w:endnote>
  <w:endnote w:type="continuationSeparator" w:id="0">
    <w:p w14:paraId="0703BFF5" w14:textId="77777777" w:rsidR="00630E45" w:rsidRDefault="0063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5660227"/>
      <w:docPartObj>
        <w:docPartGallery w:val="Page Numbers (Bottom of Page)"/>
        <w:docPartUnique/>
      </w:docPartObj>
    </w:sdtPr>
    <w:sdtContent>
      <w:p w14:paraId="7AD8D0AB" w14:textId="52B0FB7A" w:rsidR="00D70596" w:rsidRDefault="00D7059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96CEE" w14:textId="77777777" w:rsidR="00952B1E" w:rsidRDefault="00952B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6BE49" w14:textId="77777777" w:rsidR="00630E45" w:rsidRDefault="00630E45">
      <w:r>
        <w:separator/>
      </w:r>
    </w:p>
  </w:footnote>
  <w:footnote w:type="continuationSeparator" w:id="0">
    <w:p w14:paraId="31F108C9" w14:textId="77777777" w:rsidR="00630E45" w:rsidRDefault="00630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4EE1F" w14:textId="77777777" w:rsidR="00A86FBD" w:rsidRPr="00C80DB7" w:rsidRDefault="00A86FBD" w:rsidP="00C80D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80C6B"/>
    <w:multiLevelType w:val="hybridMultilevel"/>
    <w:tmpl w:val="4BD479D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33B728B"/>
    <w:multiLevelType w:val="hybridMultilevel"/>
    <w:tmpl w:val="AF4EC13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ADB0E3B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272165F"/>
    <w:multiLevelType w:val="hybridMultilevel"/>
    <w:tmpl w:val="86F27568"/>
    <w:lvl w:ilvl="0" w:tplc="ADB0E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7008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03050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66E5FEA"/>
    <w:multiLevelType w:val="hybridMultilevel"/>
    <w:tmpl w:val="6D8AC398"/>
    <w:lvl w:ilvl="0" w:tplc="0D32B4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95779BC"/>
    <w:multiLevelType w:val="hybridMultilevel"/>
    <w:tmpl w:val="F8D6DB18"/>
    <w:lvl w:ilvl="0" w:tplc="5D36574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48554064">
    <w:abstractNumId w:val="4"/>
  </w:num>
  <w:num w:numId="2" w16cid:durableId="494759815">
    <w:abstractNumId w:val="3"/>
  </w:num>
  <w:num w:numId="3" w16cid:durableId="1451439646">
    <w:abstractNumId w:val="1"/>
  </w:num>
  <w:num w:numId="4" w16cid:durableId="1849177425">
    <w:abstractNumId w:val="2"/>
  </w:num>
  <w:num w:numId="5" w16cid:durableId="383140546">
    <w:abstractNumId w:val="5"/>
  </w:num>
  <w:num w:numId="6" w16cid:durableId="1199001889">
    <w:abstractNumId w:val="0"/>
  </w:num>
  <w:num w:numId="7" w16cid:durableId="795875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C6"/>
    <w:rsid w:val="00004890"/>
    <w:rsid w:val="00004E9E"/>
    <w:rsid w:val="00024CD0"/>
    <w:rsid w:val="000275ED"/>
    <w:rsid w:val="000364AA"/>
    <w:rsid w:val="00043B6D"/>
    <w:rsid w:val="00094117"/>
    <w:rsid w:val="000A3446"/>
    <w:rsid w:val="000B27FA"/>
    <w:rsid w:val="000D28E8"/>
    <w:rsid w:val="000E0A95"/>
    <w:rsid w:val="000E15C9"/>
    <w:rsid w:val="000F4C9C"/>
    <w:rsid w:val="00104E0B"/>
    <w:rsid w:val="00116972"/>
    <w:rsid w:val="0012087A"/>
    <w:rsid w:val="00121010"/>
    <w:rsid w:val="00146C69"/>
    <w:rsid w:val="0014737B"/>
    <w:rsid w:val="0016409B"/>
    <w:rsid w:val="0016576A"/>
    <w:rsid w:val="00172E88"/>
    <w:rsid w:val="001739B1"/>
    <w:rsid w:val="001778FD"/>
    <w:rsid w:val="00183147"/>
    <w:rsid w:val="00196DBB"/>
    <w:rsid w:val="00197CFE"/>
    <w:rsid w:val="001A03D9"/>
    <w:rsid w:val="001A7A22"/>
    <w:rsid w:val="001B47D4"/>
    <w:rsid w:val="001B4D86"/>
    <w:rsid w:val="001E0C42"/>
    <w:rsid w:val="00205F1E"/>
    <w:rsid w:val="0020604C"/>
    <w:rsid w:val="00214D5A"/>
    <w:rsid w:val="00236B5E"/>
    <w:rsid w:val="002406FD"/>
    <w:rsid w:val="0024493E"/>
    <w:rsid w:val="00250601"/>
    <w:rsid w:val="00264387"/>
    <w:rsid w:val="002663F0"/>
    <w:rsid w:val="00273B06"/>
    <w:rsid w:val="00275408"/>
    <w:rsid w:val="00293055"/>
    <w:rsid w:val="00295211"/>
    <w:rsid w:val="00295D65"/>
    <w:rsid w:val="002A0D0A"/>
    <w:rsid w:val="002A6E92"/>
    <w:rsid w:val="002A7BA9"/>
    <w:rsid w:val="002C2B08"/>
    <w:rsid w:val="002C4BB7"/>
    <w:rsid w:val="002C7EB2"/>
    <w:rsid w:val="002D3731"/>
    <w:rsid w:val="002E1AD4"/>
    <w:rsid w:val="002F253E"/>
    <w:rsid w:val="002F3A98"/>
    <w:rsid w:val="002F7631"/>
    <w:rsid w:val="0030145E"/>
    <w:rsid w:val="003079F8"/>
    <w:rsid w:val="00313C8E"/>
    <w:rsid w:val="003241A6"/>
    <w:rsid w:val="00356DE2"/>
    <w:rsid w:val="003675D1"/>
    <w:rsid w:val="0037444E"/>
    <w:rsid w:val="00386DF5"/>
    <w:rsid w:val="003870E6"/>
    <w:rsid w:val="00395A46"/>
    <w:rsid w:val="003A39AA"/>
    <w:rsid w:val="003A5C25"/>
    <w:rsid w:val="003B7289"/>
    <w:rsid w:val="003D3A0D"/>
    <w:rsid w:val="003D78CD"/>
    <w:rsid w:val="003E2A4B"/>
    <w:rsid w:val="00402AD0"/>
    <w:rsid w:val="004045E2"/>
    <w:rsid w:val="00416020"/>
    <w:rsid w:val="0044537E"/>
    <w:rsid w:val="00456999"/>
    <w:rsid w:val="00470331"/>
    <w:rsid w:val="00491C6A"/>
    <w:rsid w:val="00492E48"/>
    <w:rsid w:val="004935B3"/>
    <w:rsid w:val="00493CD4"/>
    <w:rsid w:val="004A102D"/>
    <w:rsid w:val="004A4BC7"/>
    <w:rsid w:val="004B1D5F"/>
    <w:rsid w:val="004B46B3"/>
    <w:rsid w:val="004C6C74"/>
    <w:rsid w:val="004D2704"/>
    <w:rsid w:val="004E16F5"/>
    <w:rsid w:val="004F1DE0"/>
    <w:rsid w:val="004F4195"/>
    <w:rsid w:val="00517793"/>
    <w:rsid w:val="00517E5D"/>
    <w:rsid w:val="0053000A"/>
    <w:rsid w:val="005312D4"/>
    <w:rsid w:val="00535B86"/>
    <w:rsid w:val="00557FA9"/>
    <w:rsid w:val="00560128"/>
    <w:rsid w:val="0057546C"/>
    <w:rsid w:val="00583684"/>
    <w:rsid w:val="0059197F"/>
    <w:rsid w:val="00595768"/>
    <w:rsid w:val="005D7244"/>
    <w:rsid w:val="005E6CD5"/>
    <w:rsid w:val="005E7868"/>
    <w:rsid w:val="005F20B3"/>
    <w:rsid w:val="00600D9E"/>
    <w:rsid w:val="00622850"/>
    <w:rsid w:val="00630E45"/>
    <w:rsid w:val="00630F40"/>
    <w:rsid w:val="00661193"/>
    <w:rsid w:val="00663D93"/>
    <w:rsid w:val="00670E56"/>
    <w:rsid w:val="00673001"/>
    <w:rsid w:val="00675CD1"/>
    <w:rsid w:val="00686C2F"/>
    <w:rsid w:val="00697486"/>
    <w:rsid w:val="006A5BC0"/>
    <w:rsid w:val="006B6E2B"/>
    <w:rsid w:val="006F14B5"/>
    <w:rsid w:val="006F59EF"/>
    <w:rsid w:val="006F6084"/>
    <w:rsid w:val="006F6E33"/>
    <w:rsid w:val="00703B88"/>
    <w:rsid w:val="00712213"/>
    <w:rsid w:val="007150CB"/>
    <w:rsid w:val="0071614D"/>
    <w:rsid w:val="00731FD2"/>
    <w:rsid w:val="00732FF1"/>
    <w:rsid w:val="00743E55"/>
    <w:rsid w:val="00761B2A"/>
    <w:rsid w:val="00765B5F"/>
    <w:rsid w:val="007727D5"/>
    <w:rsid w:val="00772EA1"/>
    <w:rsid w:val="0078074F"/>
    <w:rsid w:val="00783FEE"/>
    <w:rsid w:val="007B433B"/>
    <w:rsid w:val="007C121B"/>
    <w:rsid w:val="007C583F"/>
    <w:rsid w:val="007C5F22"/>
    <w:rsid w:val="007D0E85"/>
    <w:rsid w:val="007D3863"/>
    <w:rsid w:val="007E79FB"/>
    <w:rsid w:val="007F6679"/>
    <w:rsid w:val="00805E14"/>
    <w:rsid w:val="00810F2F"/>
    <w:rsid w:val="00817009"/>
    <w:rsid w:val="0083225D"/>
    <w:rsid w:val="00844406"/>
    <w:rsid w:val="00861F18"/>
    <w:rsid w:val="008639F6"/>
    <w:rsid w:val="008704DB"/>
    <w:rsid w:val="008738F3"/>
    <w:rsid w:val="00883DEB"/>
    <w:rsid w:val="00897E2C"/>
    <w:rsid w:val="008D12B8"/>
    <w:rsid w:val="008D4DC0"/>
    <w:rsid w:val="008E1122"/>
    <w:rsid w:val="008E332B"/>
    <w:rsid w:val="008E60BF"/>
    <w:rsid w:val="009176E8"/>
    <w:rsid w:val="00924F97"/>
    <w:rsid w:val="00927B1F"/>
    <w:rsid w:val="00934A4E"/>
    <w:rsid w:val="009366E6"/>
    <w:rsid w:val="00943E2C"/>
    <w:rsid w:val="00952B1E"/>
    <w:rsid w:val="00965E69"/>
    <w:rsid w:val="009707C6"/>
    <w:rsid w:val="009766F1"/>
    <w:rsid w:val="009858E8"/>
    <w:rsid w:val="009A0EAA"/>
    <w:rsid w:val="009B5482"/>
    <w:rsid w:val="009B638D"/>
    <w:rsid w:val="009C273A"/>
    <w:rsid w:val="009C2AC7"/>
    <w:rsid w:val="009C49BA"/>
    <w:rsid w:val="009D033B"/>
    <w:rsid w:val="009D0542"/>
    <w:rsid w:val="009D209D"/>
    <w:rsid w:val="009D2DDD"/>
    <w:rsid w:val="009D3DB3"/>
    <w:rsid w:val="009F0BC3"/>
    <w:rsid w:val="009F7827"/>
    <w:rsid w:val="00A00F45"/>
    <w:rsid w:val="00A13A7F"/>
    <w:rsid w:val="00A1640C"/>
    <w:rsid w:val="00A16797"/>
    <w:rsid w:val="00A26E5C"/>
    <w:rsid w:val="00A27654"/>
    <w:rsid w:val="00A46B4F"/>
    <w:rsid w:val="00A541F1"/>
    <w:rsid w:val="00A72C09"/>
    <w:rsid w:val="00A86DF7"/>
    <w:rsid w:val="00A86FBD"/>
    <w:rsid w:val="00A92D0C"/>
    <w:rsid w:val="00AE2B0D"/>
    <w:rsid w:val="00AE34FC"/>
    <w:rsid w:val="00B02F9D"/>
    <w:rsid w:val="00B06D56"/>
    <w:rsid w:val="00B27F51"/>
    <w:rsid w:val="00B312AF"/>
    <w:rsid w:val="00B40954"/>
    <w:rsid w:val="00B57ED2"/>
    <w:rsid w:val="00B60BA7"/>
    <w:rsid w:val="00B64C2F"/>
    <w:rsid w:val="00B8015E"/>
    <w:rsid w:val="00B8601D"/>
    <w:rsid w:val="00B9151E"/>
    <w:rsid w:val="00B97DE4"/>
    <w:rsid w:val="00BB695D"/>
    <w:rsid w:val="00BB6EC8"/>
    <w:rsid w:val="00BB71EA"/>
    <w:rsid w:val="00BC5B96"/>
    <w:rsid w:val="00BE115D"/>
    <w:rsid w:val="00BE145B"/>
    <w:rsid w:val="00BF4134"/>
    <w:rsid w:val="00C01DCB"/>
    <w:rsid w:val="00C12047"/>
    <w:rsid w:val="00C145AC"/>
    <w:rsid w:val="00C4479A"/>
    <w:rsid w:val="00C479A9"/>
    <w:rsid w:val="00C5231D"/>
    <w:rsid w:val="00C66143"/>
    <w:rsid w:val="00C714A5"/>
    <w:rsid w:val="00C77CA6"/>
    <w:rsid w:val="00C80DB7"/>
    <w:rsid w:val="00C94901"/>
    <w:rsid w:val="00CA4024"/>
    <w:rsid w:val="00CF2213"/>
    <w:rsid w:val="00CF5993"/>
    <w:rsid w:val="00CF7AC4"/>
    <w:rsid w:val="00D01DEF"/>
    <w:rsid w:val="00D1313F"/>
    <w:rsid w:val="00D33DA7"/>
    <w:rsid w:val="00D40258"/>
    <w:rsid w:val="00D44477"/>
    <w:rsid w:val="00D525B6"/>
    <w:rsid w:val="00D56846"/>
    <w:rsid w:val="00D56EEB"/>
    <w:rsid w:val="00D70596"/>
    <w:rsid w:val="00D833E3"/>
    <w:rsid w:val="00D849B7"/>
    <w:rsid w:val="00D84CE6"/>
    <w:rsid w:val="00D962E1"/>
    <w:rsid w:val="00DB6261"/>
    <w:rsid w:val="00DF3109"/>
    <w:rsid w:val="00DF4270"/>
    <w:rsid w:val="00E02EFA"/>
    <w:rsid w:val="00E037F8"/>
    <w:rsid w:val="00E2728A"/>
    <w:rsid w:val="00E4428F"/>
    <w:rsid w:val="00E45E36"/>
    <w:rsid w:val="00E50972"/>
    <w:rsid w:val="00E55AE4"/>
    <w:rsid w:val="00E62395"/>
    <w:rsid w:val="00E7276E"/>
    <w:rsid w:val="00E80298"/>
    <w:rsid w:val="00E90E92"/>
    <w:rsid w:val="00ED2610"/>
    <w:rsid w:val="00EE40B1"/>
    <w:rsid w:val="00F010CB"/>
    <w:rsid w:val="00F018F0"/>
    <w:rsid w:val="00F02B96"/>
    <w:rsid w:val="00F03712"/>
    <w:rsid w:val="00F264F9"/>
    <w:rsid w:val="00F26834"/>
    <w:rsid w:val="00F27E7B"/>
    <w:rsid w:val="00F35070"/>
    <w:rsid w:val="00F35100"/>
    <w:rsid w:val="00F355AC"/>
    <w:rsid w:val="00F47BC1"/>
    <w:rsid w:val="00F51CB4"/>
    <w:rsid w:val="00F607DC"/>
    <w:rsid w:val="00F72A76"/>
    <w:rsid w:val="00F84EFD"/>
    <w:rsid w:val="00F87CC6"/>
    <w:rsid w:val="00FA4651"/>
    <w:rsid w:val="00FA5A91"/>
    <w:rsid w:val="00FB0772"/>
    <w:rsid w:val="00FB3B25"/>
    <w:rsid w:val="00FB5FD1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DEDDFA"/>
  <w15:chartTrackingRefBased/>
  <w15:docId w15:val="{24CFECF7-313E-4DBC-A4DC-89AB3B15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CD1"/>
    <w:pPr>
      <w:ind w:firstLine="709"/>
    </w:pPr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A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4F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customStyle="1" w:styleId="a7">
    <w:name w:val="Название"/>
    <w:basedOn w:val="a"/>
    <w:link w:val="a8"/>
    <w:qFormat/>
    <w:rsid w:val="004E16F5"/>
    <w:pPr>
      <w:jc w:val="center"/>
    </w:pPr>
    <w:rPr>
      <w:rFonts w:ascii="Arial" w:hAnsi="Arial"/>
      <w:b/>
      <w:sz w:val="24"/>
    </w:rPr>
  </w:style>
  <w:style w:type="paragraph" w:styleId="a9">
    <w:name w:val="Body Text"/>
    <w:basedOn w:val="a"/>
    <w:rsid w:val="00295211"/>
    <w:pPr>
      <w:jc w:val="both"/>
    </w:pPr>
    <w:rPr>
      <w:sz w:val="24"/>
    </w:rPr>
  </w:style>
  <w:style w:type="paragraph" w:customStyle="1" w:styleId="10">
    <w:name w:val="Стиль1"/>
    <w:basedOn w:val="a7"/>
    <w:link w:val="11"/>
    <w:qFormat/>
    <w:rsid w:val="004F4195"/>
    <w:pPr>
      <w:ind w:firstLine="567"/>
      <w:jc w:val="left"/>
      <w:outlineLvl w:val="1"/>
    </w:pPr>
    <w:rPr>
      <w:rFonts w:ascii="Times New Roman" w:hAnsi="Times New Roman"/>
    </w:rPr>
  </w:style>
  <w:style w:type="paragraph" w:styleId="aa">
    <w:name w:val="TOC Heading"/>
    <w:basedOn w:val="1"/>
    <w:next w:val="a"/>
    <w:uiPriority w:val="39"/>
    <w:unhideWhenUsed/>
    <w:qFormat/>
    <w:rsid w:val="00783FEE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</w:rPr>
  </w:style>
  <w:style w:type="character" w:customStyle="1" w:styleId="a8">
    <w:name w:val="Название Знак"/>
    <w:link w:val="a7"/>
    <w:rsid w:val="00783FEE"/>
    <w:rPr>
      <w:rFonts w:ascii="Arial" w:hAnsi="Arial"/>
      <w:b/>
      <w:sz w:val="24"/>
    </w:rPr>
  </w:style>
  <w:style w:type="character" w:customStyle="1" w:styleId="11">
    <w:name w:val="Стиль1 Знак"/>
    <w:basedOn w:val="a8"/>
    <w:link w:val="10"/>
    <w:rsid w:val="004F4195"/>
    <w:rPr>
      <w:rFonts w:ascii="Arial" w:hAnsi="Arial"/>
      <w:b/>
      <w:sz w:val="24"/>
    </w:rPr>
  </w:style>
  <w:style w:type="paragraph" w:styleId="12">
    <w:name w:val="toc 1"/>
    <w:basedOn w:val="a"/>
    <w:next w:val="a"/>
    <w:autoRedefine/>
    <w:uiPriority w:val="39"/>
    <w:unhideWhenUsed/>
    <w:rsid w:val="00783FEE"/>
  </w:style>
  <w:style w:type="paragraph" w:styleId="21">
    <w:name w:val="toc 2"/>
    <w:basedOn w:val="a"/>
    <w:next w:val="a"/>
    <w:autoRedefine/>
    <w:uiPriority w:val="39"/>
    <w:unhideWhenUsed/>
    <w:rsid w:val="00783FEE"/>
    <w:pPr>
      <w:ind w:left="200"/>
    </w:pPr>
  </w:style>
  <w:style w:type="character" w:styleId="ab">
    <w:name w:val="Hyperlink"/>
    <w:uiPriority w:val="99"/>
    <w:unhideWhenUsed/>
    <w:rsid w:val="00783FEE"/>
    <w:rPr>
      <w:color w:val="0000FF"/>
      <w:u w:val="single"/>
    </w:rPr>
  </w:style>
  <w:style w:type="character" w:customStyle="1" w:styleId="30">
    <w:name w:val="Заголовок 3 Знак"/>
    <w:link w:val="3"/>
    <w:uiPriority w:val="9"/>
    <w:semiHidden/>
    <w:rsid w:val="00F264F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2728A"/>
    <w:pPr>
      <w:ind w:left="400"/>
    </w:pPr>
  </w:style>
  <w:style w:type="paragraph" w:styleId="ac">
    <w:name w:val="List Paragraph"/>
    <w:basedOn w:val="a"/>
    <w:uiPriority w:val="1"/>
    <w:qFormat/>
    <w:rsid w:val="00205F1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952B1E"/>
  </w:style>
  <w:style w:type="character" w:customStyle="1" w:styleId="20">
    <w:name w:val="Заголовок 2 Знак"/>
    <w:basedOn w:val="a0"/>
    <w:link w:val="2"/>
    <w:uiPriority w:val="9"/>
    <w:semiHidden/>
    <w:rsid w:val="002F3A9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ad">
    <w:name w:val="Unresolved Mention"/>
    <w:basedOn w:val="a0"/>
    <w:uiPriority w:val="99"/>
    <w:semiHidden/>
    <w:unhideWhenUsed/>
    <w:rsid w:val="00264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MashukovI/DevCal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lad-Utch\&#1059;&#1095;&#1077;&#1073;&#1085;&#1099;&#1077;%20&#1076;&#1080;&#1089;&#1094;&#1080;&#1087;&#1083;&#1080;&#1085;&#1099;\&#1057;&#1059;&#1041;&#1044;\2003\&#1054;&#1073;&#1088;&#1072;&#1079;&#1077;&#1094;%20&#1086;&#1090;&#1095;&#1077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28866-A909-44C3-8851-5F6CE176B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Образец отчета.dot</Template>
  <TotalTime>0</TotalTime>
  <Pages>9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отчета</vt:lpstr>
    </vt:vector>
  </TitlesOfParts>
  <Company>кафедра ТИМ УрФУ</Company>
  <LinksUpToDate>false</LinksUpToDate>
  <CharactersWithSpaces>3892</CharactersWithSpaces>
  <SharedDoc>false</SharedDoc>
  <HLinks>
    <vt:vector size="90" baseType="variant"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_Toc152161904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_Toc152161903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_Toc152161902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_Toc152161901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_Toc152161900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_Toc152161899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_Toc152161898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_Toc152161897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_Toc152161896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_Toc152161895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_Toc152161894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_Toc152161893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_Toc152161892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_Toc152161891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_Toc152161890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отчета</dc:title>
  <dc:subject>Информационные технологии</dc:subject>
  <dc:creator>Лавров Владислав Васильевич</dc:creator>
  <cp:keywords/>
  <cp:lastModifiedBy>Машуков Иван Владимирович</cp:lastModifiedBy>
  <cp:revision>2</cp:revision>
  <dcterms:created xsi:type="dcterms:W3CDTF">2025-05-14T15:45:00Z</dcterms:created>
  <dcterms:modified xsi:type="dcterms:W3CDTF">2025-05-14T15:45:00Z</dcterms:modified>
</cp:coreProperties>
</file>